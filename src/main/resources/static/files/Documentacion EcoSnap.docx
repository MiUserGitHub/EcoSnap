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glossary/numbering.xml" ContentType="application/vnd.openxmlformats-officedocument.wordprocessingml.numbering+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ayout w:type="fixed"/>
        <w:tblCellMar>
          <w:left w:w="115" w:type="dxa"/>
          <w:right w:w="115" w:type="dxa"/>
        </w:tblCellMar>
        <w:tblLook w:val="0600"/>
      </w:tblPr>
      <w:tblGrid>
        <w:gridCol w:w="6511"/>
        <w:gridCol w:w="808"/>
        <w:gridCol w:w="553"/>
        <w:gridCol w:w="3890"/>
        <w:gridCol w:w="2714"/>
      </w:tblGrid>
      <w:tr w:rsidR="00A67DA8" w:rsidTr="00BB1CBA">
        <w:trPr>
          <w:trHeight w:hRule="exact" w:val="1890"/>
          <w:jc w:val="center"/>
        </w:trPr>
        <w:tc>
          <w:tcPr>
            <w:tcW w:w="6476" w:type="dxa"/>
            <w:vMerge w:val="restart"/>
          </w:tcPr>
          <w:sdt>
            <w:sdtPr>
              <w:id w:val="1859768113"/>
              <w:placeholder>
                <w:docPart w:val="C17D5999D3CB42EA8DFC7843DC9F8014"/>
              </w:placeholder>
              <w:temporary/>
              <w:showingPlcHdr/>
            </w:sdtPr>
            <w:sdtEndPr>
              <w:rPr>
                <w:rStyle w:val="Ttulo2Car"/>
                <w:caps w:val="0"/>
                <w:shd w:val="clear" w:color="auto" w:fill="EAF4D7" w:themeFill="accent1" w:themeFillTint="33"/>
              </w:rPr>
            </w:sdtEndPr>
            <w:sdtContent>
              <w:p w:rsidR="00A67DA8" w:rsidRPr="00A67DA8" w:rsidRDefault="00A67DA8" w:rsidP="00A67DA8">
                <w:pPr>
                  <w:pStyle w:val="Ttulo1"/>
                </w:pPr>
                <w:r w:rsidRPr="00A67DA8">
                  <w:rPr>
                    <w:lang w:bidi="es-ES"/>
                  </w:rPr>
                  <w:t>Quiénes somos</w:t>
                </w:r>
              </w:p>
            </w:sdtContent>
          </w:sdt>
          <w:sdt>
            <w:sdtPr>
              <w:id w:val="-1524006937"/>
              <w:placeholder>
                <w:docPart w:val="B5226131C6AC4A54B1658420F54730ED"/>
              </w:placeholder>
              <w:temporary/>
              <w:showingPlcHdr/>
            </w:sdtPr>
            <w:sdtContent>
              <w:p w:rsidR="00A67DA8" w:rsidRPr="00605FA7" w:rsidRDefault="00A67DA8" w:rsidP="00A67DA8">
                <w:r w:rsidRPr="00605FA7">
                  <w:rPr>
                    <w:lang w:bidi="es-ES"/>
                  </w:rPr>
                  <w:t>¡Deje a un lado la timidez! Que todos sepan lo bueno que es. Esta es la parte trasera de su folleto, por lo que es que es una de las primeras cosas que verá el destinatario.</w:t>
                </w:r>
              </w:p>
              <w:p w:rsidR="00A67DA8" w:rsidRPr="00605FA7" w:rsidRDefault="00A67DA8" w:rsidP="00A67DA8">
                <w:r w:rsidRPr="00605FA7">
                  <w:rPr>
                    <w:lang w:bidi="es-ES"/>
                  </w:rPr>
                  <w:t>Este es un lugar ideal para escribir su "breve discurso profesional". Si solo tuviera unos pocos segundos para presentar sus productos o servicios a alguien, ¿qué diría?</w:t>
                </w:r>
              </w:p>
              <w:p w:rsidR="00A67DA8" w:rsidRPr="00827DA6" w:rsidRDefault="00A67DA8" w:rsidP="00A67DA8">
                <w:pPr>
                  <w:pStyle w:val="Listaconvietas"/>
                </w:pPr>
                <w:r w:rsidRPr="00827DA6">
                  <w:rPr>
                    <w:lang w:bidi="es-ES"/>
                  </w:rPr>
                  <w:t>Piense en incluir un par de puntos clave en esta portada trasera...</w:t>
                </w:r>
              </w:p>
              <w:p w:rsidR="00A67DA8" w:rsidRDefault="00A67DA8" w:rsidP="00A67DA8">
                <w:pPr>
                  <w:pStyle w:val="Listaconvietas"/>
                </w:pPr>
                <w:r w:rsidRPr="00827DA6">
                  <w:rPr>
                    <w:lang w:bidi="es-ES"/>
                  </w:rPr>
                  <w:t>Recuerde que esto es marketing, si quiere llamar su atención, sea breve, descriptivo y legible.</w:t>
                </w:r>
              </w:p>
            </w:sdtContent>
          </w:sdt>
        </w:tc>
        <w:tc>
          <w:tcPr>
            <w:tcW w:w="804" w:type="dxa"/>
          </w:tcPr>
          <w:p w:rsidR="00A67DA8" w:rsidRDefault="00A67DA8" w:rsidP="00A67DA8"/>
        </w:tc>
        <w:tc>
          <w:tcPr>
            <w:tcW w:w="550" w:type="dxa"/>
          </w:tcPr>
          <w:p w:rsidR="00A67DA8" w:rsidRDefault="00A67DA8" w:rsidP="00A67DA8"/>
        </w:tc>
        <w:tc>
          <w:tcPr>
            <w:tcW w:w="3870" w:type="dxa"/>
            <w:vAlign w:val="center"/>
          </w:tcPr>
          <w:p w:rsidR="00A67DA8" w:rsidRPr="00513B19" w:rsidRDefault="00E94C53" w:rsidP="00A67DA8">
            <w:pPr>
              <w:pStyle w:val="Ttulo"/>
            </w:pPr>
            <w:r w:rsidRPr="00E94C53">
              <w:t>EcoSnap</w:t>
            </w:r>
          </w:p>
        </w:tc>
        <w:tc>
          <w:tcPr>
            <w:tcW w:w="2700" w:type="dxa"/>
            <w:vAlign w:val="center"/>
          </w:tcPr>
          <w:p w:rsidR="00A67DA8" w:rsidRPr="00513B19" w:rsidRDefault="00A67DA8" w:rsidP="00A67DA8">
            <w:pPr>
              <w:pStyle w:val="Ttulo"/>
            </w:pPr>
          </w:p>
        </w:tc>
      </w:tr>
      <w:tr w:rsidR="00A67DA8" w:rsidTr="00A67DA8">
        <w:trPr>
          <w:trHeight w:val="754"/>
          <w:jc w:val="center"/>
        </w:trPr>
        <w:tc>
          <w:tcPr>
            <w:tcW w:w="6476" w:type="dxa"/>
            <w:vMerge/>
          </w:tcPr>
          <w:p w:rsidR="00A67DA8" w:rsidRPr="00827DA6" w:rsidRDefault="00A67DA8" w:rsidP="00A67DA8">
            <w:pPr>
              <w:rPr>
                <w:color w:val="E2DFCC" w:themeColor="background2"/>
              </w:rPr>
            </w:pPr>
          </w:p>
        </w:tc>
        <w:tc>
          <w:tcPr>
            <w:tcW w:w="804" w:type="dxa"/>
            <w:vMerge w:val="restart"/>
          </w:tcPr>
          <w:p w:rsidR="00A67DA8" w:rsidRDefault="00A67DA8" w:rsidP="00A67DA8">
            <w:pPr>
              <w:pStyle w:val="Sinespaciado"/>
            </w:pPr>
          </w:p>
        </w:tc>
        <w:tc>
          <w:tcPr>
            <w:tcW w:w="550" w:type="dxa"/>
            <w:vMerge w:val="restart"/>
          </w:tcPr>
          <w:p w:rsidR="00A67DA8" w:rsidRDefault="00A67DA8" w:rsidP="00A67DA8">
            <w:pPr>
              <w:pStyle w:val="Sinespaciado"/>
            </w:pPr>
          </w:p>
        </w:tc>
        <w:tc>
          <w:tcPr>
            <w:tcW w:w="6570" w:type="dxa"/>
            <w:gridSpan w:val="2"/>
            <w:vMerge w:val="restart"/>
            <w:vAlign w:val="center"/>
          </w:tcPr>
          <w:p w:rsidR="00A67DA8" w:rsidRDefault="00A67DA8" w:rsidP="00A67DA8">
            <w:pPr>
              <w:pStyle w:val="Subttulo"/>
            </w:pPr>
          </w:p>
        </w:tc>
      </w:tr>
      <w:tr w:rsidR="00A67DA8" w:rsidTr="00BB1CBA">
        <w:trPr>
          <w:trHeight w:val="3780"/>
          <w:jc w:val="center"/>
        </w:trPr>
        <w:tc>
          <w:tcPr>
            <w:tcW w:w="6476" w:type="dxa"/>
            <w:vMerge w:val="restart"/>
          </w:tcPr>
          <w:sdt>
            <w:sdtPr>
              <w:rPr>
                <w:sz w:val="24"/>
              </w:rPr>
              <w:id w:val="1892231763"/>
              <w:placeholder>
                <w:docPart w:val="A8BB9AAE9D3D4138B1809AB42FAB3848"/>
              </w:placeholder>
              <w:temporary/>
              <w:showingPlcHdr/>
            </w:sdtPr>
            <w:sdtContent>
              <w:p w:rsidR="00A67DA8" w:rsidRPr="00EB0C72" w:rsidRDefault="00A67DA8" w:rsidP="00A67DA8">
                <w:pPr>
                  <w:pStyle w:val="Ttulo1"/>
                  <w:rPr>
                    <w:rStyle w:val="Ttulo1Car"/>
                    <w:b/>
                    <w:caps/>
                    <w:shd w:val="clear" w:color="auto" w:fill="auto"/>
                  </w:rPr>
                </w:pPr>
                <w:r w:rsidRPr="00EB0C72">
                  <w:rPr>
                    <w:lang w:bidi="es-ES"/>
                  </w:rPr>
                  <w:t>Contacto</w:t>
                </w:r>
              </w:p>
            </w:sdtContent>
          </w:sdt>
          <w:p w:rsidR="00A67DA8" w:rsidRDefault="00B14C01" w:rsidP="00A67DA8">
            <w:sdt>
              <w:sdtPr>
                <w:id w:val="589427660"/>
                <w:placeholder>
                  <w:docPart w:val="66D38725939548D6AF0DE4470AB9B6A2"/>
                </w:placeholder>
                <w:temporary/>
                <w:showingPlcHdr/>
                <w:text/>
              </w:sdtPr>
              <w:sdtContent>
                <w:r w:rsidR="00A67DA8" w:rsidRPr="00EB0C72">
                  <w:rPr>
                    <w:lang w:bidi="es-ES"/>
                  </w:rPr>
                  <w:t>Si tiene una ubicación física, proporcione indicaciones breves, como carreteras o</w:t>
                </w:r>
                <w:r w:rsidR="006D28FC">
                  <w:rPr>
                    <w:lang w:bidi="es-ES"/>
                  </w:rPr>
                  <w:t> </w:t>
                </w:r>
                <w:r w:rsidR="00A67DA8" w:rsidRPr="00EB0C72">
                  <w:rPr>
                    <w:lang w:bidi="es-ES"/>
                  </w:rPr>
                  <w:t>puntos de referencia:</w:t>
                </w:r>
              </w:sdtContent>
            </w:sdt>
          </w:p>
          <w:sdt>
            <w:sdtPr>
              <w:id w:val="-1338152152"/>
              <w:placeholder>
                <w:docPart w:val="1ACFE7AE4FDB4C078D4EC4229CA34C76"/>
              </w:placeholder>
              <w:temporary/>
              <w:showingPlcHdr/>
            </w:sdtPr>
            <w:sdtContent>
              <w:p w:rsidR="00A67DA8" w:rsidRPr="00827DA6" w:rsidRDefault="00A67DA8" w:rsidP="00A67DA8">
                <w:r w:rsidRPr="00827DA6">
                  <w:rPr>
                    <w:lang w:bidi="es-ES"/>
                  </w:rPr>
                  <w:t>[Calle</w:t>
                </w:r>
                <w:r w:rsidRPr="00827DA6">
                  <w:rPr>
                    <w:lang w:bidi="es-ES"/>
                  </w:rPr>
                  <w:br/>
                  <w:t>Ciudad y código postal</w:t>
                </w:r>
              </w:p>
            </w:sdtContent>
          </w:sdt>
          <w:p w:rsidR="00A67DA8" w:rsidRPr="00827DA6" w:rsidRDefault="00A67DA8" w:rsidP="00A67DA8">
            <w:r w:rsidRPr="00827DA6">
              <w:rPr>
                <w:lang w:bidi="es-ES"/>
              </w:rPr>
              <w:t xml:space="preserve">Teléfono: </w:t>
            </w:r>
            <w:sdt>
              <w:sdtPr>
                <w:id w:val="-590703121"/>
                <w:placeholder>
                  <w:docPart w:val="E6A73CBB6727427CB704E4C03DDBA56E"/>
                </w:placeholder>
                <w:temporary/>
                <w:showingPlcHdr/>
                <w:text/>
              </w:sdtPr>
              <w:sdtContent>
                <w:r w:rsidRPr="00827DA6">
                  <w:rPr>
                    <w:lang w:bidi="es-ES"/>
                  </w:rPr>
                  <w:t>[Teléfono]</w:t>
                </w:r>
              </w:sdtContent>
            </w:sdt>
          </w:p>
          <w:p w:rsidR="00A67DA8" w:rsidRPr="00827DA6" w:rsidRDefault="00A67DA8" w:rsidP="00A67DA8">
            <w:r w:rsidRPr="00827DA6">
              <w:rPr>
                <w:lang w:bidi="es-ES"/>
              </w:rPr>
              <w:t xml:space="preserve">Correo electrónico: </w:t>
            </w:r>
            <w:r w:rsidR="006D28FC">
              <w:rPr>
                <w:lang w:bidi="es-ES"/>
              </w:rPr>
              <w:br/>
            </w:r>
            <w:sdt>
              <w:sdtPr>
                <w:id w:val="1136759471"/>
                <w:placeholder>
                  <w:docPart w:val="464EABE42603444CA039CCD221184758"/>
                </w:placeholder>
                <w:temporary/>
                <w:showingPlcHdr/>
                <w:text/>
              </w:sdtPr>
              <w:sdtContent>
                <w:r w:rsidRPr="00827DA6">
                  <w:rPr>
                    <w:lang w:bidi="es-ES"/>
                  </w:rPr>
                  <w:t>[Dirección de correo electrónico]</w:t>
                </w:r>
              </w:sdtContent>
            </w:sdt>
          </w:p>
          <w:p w:rsidR="00A67DA8" w:rsidRPr="00827DA6" w:rsidRDefault="00A67DA8" w:rsidP="00A67DA8">
            <w:pPr>
              <w:spacing w:after="0"/>
              <w:rPr>
                <w:color w:val="E2DFCC" w:themeColor="background2"/>
              </w:rPr>
            </w:pPr>
            <w:r w:rsidRPr="00827DA6">
              <w:rPr>
                <w:lang w:bidi="es-ES"/>
              </w:rPr>
              <w:t xml:space="preserve">Web: </w:t>
            </w:r>
            <w:sdt>
              <w:sdtPr>
                <w:id w:val="-1874445338"/>
                <w:placeholder>
                  <w:docPart w:val="DB0E47D0A5434AC6851E128AA154E826"/>
                </w:placeholder>
                <w:temporary/>
                <w:showingPlcHdr/>
                <w:text/>
              </w:sdtPr>
              <w:sdtContent>
                <w:r w:rsidRPr="00827DA6">
                  <w:rPr>
                    <w:lang w:bidi="es-ES"/>
                  </w:rPr>
                  <w:t>[Dirección web]</w:t>
                </w:r>
              </w:sdtContent>
            </w:sdt>
          </w:p>
        </w:tc>
        <w:tc>
          <w:tcPr>
            <w:tcW w:w="804" w:type="dxa"/>
            <w:vMerge/>
          </w:tcPr>
          <w:p w:rsidR="00A67DA8" w:rsidRDefault="00A67DA8" w:rsidP="00A67DA8">
            <w:pPr>
              <w:pStyle w:val="Sinespaciado"/>
            </w:pPr>
          </w:p>
        </w:tc>
        <w:tc>
          <w:tcPr>
            <w:tcW w:w="550" w:type="dxa"/>
            <w:vMerge/>
          </w:tcPr>
          <w:p w:rsidR="00A67DA8" w:rsidRDefault="00A67DA8" w:rsidP="00A67DA8">
            <w:pPr>
              <w:pStyle w:val="Sinespaciado"/>
            </w:pPr>
          </w:p>
        </w:tc>
        <w:tc>
          <w:tcPr>
            <w:tcW w:w="6570" w:type="dxa"/>
            <w:gridSpan w:val="2"/>
            <w:vMerge/>
          </w:tcPr>
          <w:p w:rsidR="00A67DA8" w:rsidRDefault="00A67DA8" w:rsidP="00A67DA8">
            <w:pPr>
              <w:pStyle w:val="Subttulo"/>
            </w:pPr>
          </w:p>
        </w:tc>
      </w:tr>
      <w:tr w:rsidR="00A67DA8" w:rsidTr="006D28FC">
        <w:trPr>
          <w:trHeight w:val="1425"/>
          <w:jc w:val="center"/>
        </w:trPr>
        <w:tc>
          <w:tcPr>
            <w:tcW w:w="6476" w:type="dxa"/>
            <w:vMerge/>
            <w:tcBorders>
              <w:bottom w:val="nil"/>
            </w:tcBorders>
          </w:tcPr>
          <w:p w:rsidR="00A67DA8" w:rsidRDefault="00A67DA8" w:rsidP="00A67DA8"/>
        </w:tc>
        <w:tc>
          <w:tcPr>
            <w:tcW w:w="804" w:type="dxa"/>
            <w:vMerge/>
            <w:tcBorders>
              <w:bottom w:val="nil"/>
            </w:tcBorders>
          </w:tcPr>
          <w:p w:rsidR="00A67DA8" w:rsidRDefault="00A67DA8" w:rsidP="00A67DA8">
            <w:pPr>
              <w:pStyle w:val="Sinespaciado"/>
            </w:pPr>
          </w:p>
        </w:tc>
        <w:tc>
          <w:tcPr>
            <w:tcW w:w="550" w:type="dxa"/>
            <w:vMerge/>
            <w:tcBorders>
              <w:bottom w:val="nil"/>
            </w:tcBorders>
          </w:tcPr>
          <w:p w:rsidR="00A67DA8" w:rsidRDefault="00A67DA8" w:rsidP="00A67DA8">
            <w:pPr>
              <w:pStyle w:val="Sinespaciado"/>
            </w:pPr>
          </w:p>
        </w:tc>
        <w:tc>
          <w:tcPr>
            <w:tcW w:w="6570" w:type="dxa"/>
            <w:gridSpan w:val="2"/>
            <w:tcBorders>
              <w:bottom w:val="nil"/>
            </w:tcBorders>
          </w:tcPr>
          <w:p w:rsidR="00A67DA8" w:rsidRDefault="00A67DA8" w:rsidP="00C9488D">
            <w:pPr>
              <w:pStyle w:val="Organizacin"/>
              <w:ind w:right="3929"/>
            </w:pPr>
          </w:p>
          <w:p w:rsidR="00E94C53" w:rsidRPr="00513B19" w:rsidRDefault="00E94C53" w:rsidP="00E94C53">
            <w:pPr>
              <w:pStyle w:val="Subttulo"/>
            </w:pPr>
            <w:r>
              <w:t>Estados Unidos 02/15/2024</w:t>
            </w:r>
          </w:p>
        </w:tc>
      </w:tr>
    </w:tbl>
    <w:p w:rsidR="0073157D" w:rsidRDefault="0073157D">
      <w:r>
        <w:rPr>
          <w:lang w:bidi="es-ES"/>
        </w:rPr>
        <w:br w:type="page"/>
      </w:r>
    </w:p>
    <w:tbl>
      <w:tblPr>
        <w:tblpPr w:leftFromText="180" w:rightFromText="180" w:vertAnchor="page" w:horzAnchor="margin" w:tblpY="1621"/>
        <w:tblW w:w="5045" w:type="pct"/>
        <w:tblLayout w:type="fixed"/>
        <w:tblCellMar>
          <w:left w:w="115" w:type="dxa"/>
          <w:right w:w="115" w:type="dxa"/>
        </w:tblCellMar>
        <w:tblLook w:val="0600"/>
      </w:tblPr>
      <w:tblGrid>
        <w:gridCol w:w="6405"/>
        <w:gridCol w:w="699"/>
        <w:gridCol w:w="722"/>
        <w:gridCol w:w="6780"/>
      </w:tblGrid>
      <w:tr w:rsidR="00BD4B81" w:rsidRPr="001E202D" w:rsidTr="001E202D">
        <w:trPr>
          <w:trHeight w:hRule="exact" w:val="745"/>
        </w:trPr>
        <w:tc>
          <w:tcPr>
            <w:tcW w:w="6303" w:type="dxa"/>
            <w:vMerge w:val="restart"/>
          </w:tcPr>
          <w:p w:rsidR="00BD4B81" w:rsidRPr="00E94C53" w:rsidRDefault="00E94C53" w:rsidP="00E94C53">
            <w:pPr>
              <w:pStyle w:val="Ttulo1"/>
              <w:rPr>
                <w:b/>
                <w:color w:val="415717"/>
                <w:sz w:val="44"/>
              </w:rPr>
            </w:pPr>
            <w:r w:rsidRPr="00E94C53">
              <w:rPr>
                <w:b/>
                <w:color w:val="415717"/>
                <w:sz w:val="44"/>
              </w:rPr>
              <w:lastRenderedPageBreak/>
              <w:t>Introducción Breve</w:t>
            </w:r>
          </w:p>
          <w:p w:rsidR="00BB1CBA" w:rsidRPr="00D1414C" w:rsidRDefault="00B14C01" w:rsidP="00D1414C">
            <w:pPr>
              <w:pStyle w:val="TDC1"/>
              <w:framePr w:hSpace="0" w:wrap="auto" w:vAnchor="margin" w:hAnchor="text" w:yAlign="inline"/>
            </w:pPr>
            <w:r w:rsidRPr="00B14C01">
              <w:rPr>
                <w:noProof/>
                <w:lang w:val="en-US" w:eastAsia="en-US"/>
              </w:rPr>
              <w:pict>
                <v:group id="Grupo 517" o:spid="_x0000_s1026" alt="Código" style="position:absolute;left:0;text-align:left;margin-left:16.3pt;margin-top:273pt;width:4in;height:147.45pt;z-index:251658240;mso-position-vertical-relative:page" coordsize="64008,327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">
                  <o:lock v:ext="edit" aspectratio="t"/>
                  <v:group id="Grupo 518" o:spid="_x0000_s1027" style="position:absolute;top:857;width:64008;height:31902" coordsize="68433,33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">
                    <v:shape id="Forma libre 27" o:spid="_x0000_s1028" style="position:absolute;width:68433;height:33064;visibility:visible;mso-wrap-style:square;v-text-anchor:middle" coordsize="6389774,3088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" path="m3194887,c4905718,,6302743,1343562,6388386,3033109r1388,54895l,3088004r1388,-54895c87031,1343562,1484056,,3194887,xe" filled="f" strokecolor="#63a537 [3205]" strokeweight="1pt">
                      <v:stroke joinstyle="miter"/>
                      <v:path arrowok="t" o:connecttype="custom" o:connectlocs="3421698,0;6841908,3247667;6843395,3306445;0,3306445;1487,3247667;3421698,0" o:connectangles="0,0,0,0,0,0"/>
                    </v:shape>
                    <v:shape id="Forma libre 27" o:spid="_x0000_s1029" alt="Código en primer plano" style="position:absolute;left:1255;top:1255;width:66033;height:31908;visibility:visible;mso-wrap-style:square;v-text-anchor:middle" coordsize="6389774,3088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" path="m3194887,c4905718,,6302743,1343562,6388386,3033109r1388,54895l,3088004r1388,-54895c87031,1343562,1484056,,3194887,xe" stroked="f" strokeweight="1pt">
                      <v:fill r:id="rId12" o:title="Código en primer plano" recolor="t" rotate="t" type="frame"/>
                      <v:stroke joinstyle="miter"/>
                      <v:path arrowok="t" o:connecttype="custom" o:connectlocs="3301682,0;6601931,3134151;6603365,3190875;0,3190875;1434,3134151;3301682,0" o:connectangles="0,0,0,0,0,0"/>
                    </v:shape>
                  </v:group>
                  <v:oval id="Elipse 521" o:spid="_x0000_s1030" style="position:absolute;left:4572;top:1857;width:3581;height:35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" fillcolor="#99cb38 [3204]" stroked="f" strokeweight="1pt">
                    <v:stroke joinstyle="miter"/>
                  </v:oval>
                  <v:oval id="Elipse 522" o:spid="_x0000_s1031" style="position:absolute;left:8143;top:142;width:17031;height:1703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" filled="f" strokecolor="#99cb38 [3204]" strokeweight="1pt">
                    <v:stroke joinstyle="miter"/>
                  </v:oval>
                  <v:oval id="Elipse 523" o:spid="_x0000_s1032" style="position:absolute;left:43719;width:1255;height:125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" fillcolor="#37a76f [3206]" stroked="f" strokeweight="1pt">
                    <v:stroke joinstyle="miter"/>
                  </v:oval>
                  <v:oval id="Elipse 524" o:spid="_x0000_s1033" style="position:absolute;left:34432;top:2000;width:29528;height:295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" filled="f" strokecolor="#99cb38 [3204]" strokeweight="1pt">
                    <v:stroke joinstyle="miter"/>
                  </v:oval>
                  <w10:wrap anchory="page"/>
                </v:group>
              </w:pict>
            </w:r>
            <w:r w:rsidR="00E94C53" w:rsidRPr="00D1414C">
              <w:rPr>
                <w:rStyle w:val="NmerosdeTDC"/>
                <w:sz w:val="28"/>
              </w:rPr>
              <w:t>En el acelerado mundo del comercio electrónico, EcoSnap surge como una solución innovadora diseñada para empoderar a los pequeños empresarios con las herramientas y conocimientos necesarios para prosperar en el e-commerce. EcoSnap no es solo un software; es un portal hacia la maestría en comercio electrónico, ofreciendo un entorno de simulación realista donde los empresarios pueden experimentar, aprender y crecer sin los riesgos financieros típicos de las inauguraciones.</w:t>
            </w:r>
          </w:p>
        </w:tc>
        <w:tc>
          <w:tcPr>
            <w:tcW w:w="688" w:type="dxa"/>
          </w:tcPr>
          <w:p w:rsidR="00BD4B81" w:rsidRDefault="00BD4B81" w:rsidP="00E94C53">
            <w:pPr>
              <w:pStyle w:val="Sinespaciado"/>
            </w:pPr>
          </w:p>
        </w:tc>
        <w:tc>
          <w:tcPr>
            <w:tcW w:w="711" w:type="dxa"/>
          </w:tcPr>
          <w:p w:rsidR="00BD4B81" w:rsidRDefault="00BD4B81" w:rsidP="00E94C53">
            <w:pPr>
              <w:pStyle w:val="Sinespaciado"/>
            </w:pPr>
          </w:p>
        </w:tc>
        <w:tc>
          <w:tcPr>
            <w:tcW w:w="6672" w:type="dxa"/>
          </w:tcPr>
          <w:p w:rsidR="00513B19" w:rsidRDefault="00B14C01" w:rsidP="00E94C53">
            <w:pPr>
              <w:pStyle w:val="Ttulo1"/>
              <w:rPr>
                <w:b/>
                <w:color w:val="415717"/>
                <w:sz w:val="44"/>
              </w:rPr>
            </w:pPr>
            <w:r w:rsidRPr="00B14C01">
              <w:rPr>
                <w:noProof/>
                <w:color w:val="595959" w:themeColor="text1" w:themeTint="A6"/>
                <w:sz w:val="4"/>
              </w:rPr>
              <w:pict>
                <v:shapetype id="_x0000_t202" coordsize="21600,21600" o:spt="202" path="m,l,21600r21600,l21600,xe">
                  <v:stroke joinstyle="miter"/>
                  <v:path gradientshapeok="t" o:connecttype="rect"/>
                </v:shapetype>
                <v:shape id="Cuadro de texto 2" o:spid="_x0000_s1034" type="#_x0000_t202" style="position:absolute;margin-left:-7.9pt;margin-top:37.5pt;width:330.75pt;height:372.75pt;z-index:251660288;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" filled="f" stroked="f">
                  <v:textbox>
                    <w:txbxContent>
                      <w:p w:rsidR="001E202D" w:rsidRPr="00D1414C" w:rsidRDefault="001E202D" w:rsidP="001E202D">
                        <w:pPr>
                          <w:jc w:val="both"/>
                          <w:rPr>
                            <w:rStyle w:val="NmerosdeTDC"/>
                            <w:sz w:val="28"/>
                          </w:rPr>
                        </w:pPr>
                        <w:r w:rsidRPr="00D1414C">
                          <w:rPr>
                            <w:rStyle w:val="NmerosdeTDC"/>
                            <w:sz w:val="28"/>
                          </w:rPr>
                          <w:t>Los nuevos empresarios se enfrentan a un paisaje digital abrumador, con desafíos que van desde la selección de productos y la optimización de la tienda en línea hasta la ejecución de estrategias de marketing digital efectivas. El miedo a cometer errores costosos y la falta de experiencia práctica pueden desalentar incluso a los más prometedores. Aquí es donde EcoSnap marca la diferencia. Al abordar directamente la brecha en la educación práctica del e-commerce, EcoSnap ofrece una plataformadinámica donde los empresarios pueden sumergirse en escenarios de comercio electrónico simulados, adquiriendo experiencia práctica, conocimientos de mercado y confianza operativa, todo en un entorno seguro y controlado. Con EcoSnap, los desafíos del e-commerce se convierten en oportunidades de aprendizaje, allanando el camino para el éxito en el mundo real del comercio electrónico.</w:t>
                        </w:r>
                      </w:p>
                    </w:txbxContent>
                  </v:textbox>
                </v:shape>
              </w:pict>
            </w:r>
            <w:r w:rsidR="001E202D">
              <w:rPr>
                <w:b/>
                <w:color w:val="415717"/>
                <w:sz w:val="44"/>
              </w:rPr>
              <w:t>Problema que Resuelve</w:t>
            </w:r>
          </w:p>
          <w:p w:rsidR="001E202D" w:rsidRPr="001E202D" w:rsidRDefault="001E202D" w:rsidP="001E202D"/>
          <w:p w:rsidR="00BD4B81" w:rsidRPr="001E202D" w:rsidRDefault="00BD4B81" w:rsidP="00E94C53">
            <w:pPr>
              <w:pStyle w:val="Ttulo2"/>
              <w:rPr>
                <w:b/>
                <w:color w:val="415717"/>
                <w:sz w:val="44"/>
                <w:szCs w:val="22"/>
              </w:rPr>
            </w:pPr>
          </w:p>
        </w:tc>
      </w:tr>
      <w:tr w:rsidR="00E94C53" w:rsidRPr="001E202D" w:rsidTr="001E202D">
        <w:trPr>
          <w:gridAfter w:val="1"/>
          <w:wAfter w:w="6672" w:type="dxa"/>
          <w:trHeight w:val="680"/>
        </w:trPr>
        <w:tc>
          <w:tcPr>
            <w:tcW w:w="6303" w:type="dxa"/>
            <w:vMerge/>
          </w:tcPr>
          <w:p w:rsidR="00E94C53" w:rsidRDefault="00E94C53" w:rsidP="00E94C53">
            <w:pPr>
              <w:pStyle w:val="TtulodeTDC"/>
            </w:pPr>
          </w:p>
        </w:tc>
        <w:tc>
          <w:tcPr>
            <w:tcW w:w="688" w:type="dxa"/>
            <w:vMerge w:val="restart"/>
          </w:tcPr>
          <w:p w:rsidR="00E94C53" w:rsidRDefault="00E94C53" w:rsidP="00E94C53">
            <w:pPr>
              <w:pStyle w:val="Sinespaciado"/>
            </w:pPr>
          </w:p>
        </w:tc>
        <w:tc>
          <w:tcPr>
            <w:tcW w:w="711" w:type="dxa"/>
            <w:vMerge w:val="restart"/>
          </w:tcPr>
          <w:p w:rsidR="00E94C53" w:rsidRDefault="00E94C53" w:rsidP="00E94C53">
            <w:pPr>
              <w:pStyle w:val="Sinespaciado"/>
            </w:pPr>
          </w:p>
        </w:tc>
      </w:tr>
      <w:tr w:rsidR="00E94C53" w:rsidTr="001E202D">
        <w:trPr>
          <w:gridAfter w:val="1"/>
          <w:wAfter w:w="6672" w:type="dxa"/>
          <w:trHeight w:val="1468"/>
        </w:trPr>
        <w:tc>
          <w:tcPr>
            <w:tcW w:w="6303" w:type="dxa"/>
            <w:vMerge/>
          </w:tcPr>
          <w:p w:rsidR="00E94C53" w:rsidRDefault="00E94C53" w:rsidP="00E94C53">
            <w:pPr>
              <w:pStyle w:val="TtulodeTDC"/>
            </w:pPr>
          </w:p>
        </w:tc>
        <w:tc>
          <w:tcPr>
            <w:tcW w:w="688" w:type="dxa"/>
            <w:vMerge/>
          </w:tcPr>
          <w:p w:rsidR="00E94C53" w:rsidRDefault="00E94C53" w:rsidP="00E94C53">
            <w:pPr>
              <w:pStyle w:val="Sinespaciado"/>
            </w:pPr>
          </w:p>
        </w:tc>
        <w:tc>
          <w:tcPr>
            <w:tcW w:w="711" w:type="dxa"/>
            <w:vMerge/>
          </w:tcPr>
          <w:p w:rsidR="00E94C53" w:rsidRDefault="00E94C53" w:rsidP="00E94C53">
            <w:pPr>
              <w:pStyle w:val="Sinespaciado"/>
            </w:pPr>
          </w:p>
        </w:tc>
      </w:tr>
      <w:tr w:rsidR="00E94C53" w:rsidTr="001E202D">
        <w:trPr>
          <w:gridAfter w:val="1"/>
          <w:wAfter w:w="6672" w:type="dxa"/>
          <w:trHeight w:hRule="exact" w:val="571"/>
        </w:trPr>
        <w:tc>
          <w:tcPr>
            <w:tcW w:w="6303" w:type="dxa"/>
            <w:vMerge/>
          </w:tcPr>
          <w:p w:rsidR="00E94C53" w:rsidRDefault="00E94C53" w:rsidP="00E94C53">
            <w:pPr>
              <w:pStyle w:val="TtulodeTDC"/>
            </w:pPr>
          </w:p>
        </w:tc>
        <w:tc>
          <w:tcPr>
            <w:tcW w:w="688" w:type="dxa"/>
            <w:vMerge/>
          </w:tcPr>
          <w:p w:rsidR="00E94C53" w:rsidRDefault="00E94C53" w:rsidP="00E94C53">
            <w:pPr>
              <w:pStyle w:val="Sinespaciado"/>
            </w:pPr>
          </w:p>
        </w:tc>
        <w:tc>
          <w:tcPr>
            <w:tcW w:w="711" w:type="dxa"/>
            <w:vMerge/>
          </w:tcPr>
          <w:p w:rsidR="00E94C53" w:rsidRDefault="00E94C53" w:rsidP="00E94C53">
            <w:pPr>
              <w:pStyle w:val="Sinespaciado"/>
            </w:pPr>
          </w:p>
        </w:tc>
      </w:tr>
      <w:tr w:rsidR="00E94C53" w:rsidTr="001E202D">
        <w:trPr>
          <w:gridAfter w:val="1"/>
          <w:wAfter w:w="6672" w:type="dxa"/>
          <w:trHeight w:hRule="exact" w:val="1965"/>
        </w:trPr>
        <w:tc>
          <w:tcPr>
            <w:tcW w:w="6303" w:type="dxa"/>
            <w:vMerge/>
          </w:tcPr>
          <w:p w:rsidR="00E94C53" w:rsidRDefault="00E94C53" w:rsidP="00E94C53">
            <w:pPr>
              <w:pStyle w:val="TtulodeTDC"/>
            </w:pPr>
          </w:p>
        </w:tc>
        <w:tc>
          <w:tcPr>
            <w:tcW w:w="688" w:type="dxa"/>
            <w:vMerge/>
          </w:tcPr>
          <w:p w:rsidR="00E94C53" w:rsidRDefault="00E94C53" w:rsidP="00E94C53">
            <w:pPr>
              <w:pStyle w:val="Sinespaciado"/>
            </w:pPr>
          </w:p>
        </w:tc>
        <w:tc>
          <w:tcPr>
            <w:tcW w:w="711" w:type="dxa"/>
            <w:vMerge/>
          </w:tcPr>
          <w:p w:rsidR="00E94C53" w:rsidRDefault="00E94C53" w:rsidP="00E94C53">
            <w:pPr>
              <w:pStyle w:val="Sinespaciado"/>
            </w:pPr>
          </w:p>
        </w:tc>
      </w:tr>
      <w:tr w:rsidR="00E94C53" w:rsidTr="001E202D">
        <w:trPr>
          <w:gridAfter w:val="1"/>
          <w:wAfter w:w="6672" w:type="dxa"/>
          <w:trHeight w:hRule="exact" w:val="521"/>
        </w:trPr>
        <w:tc>
          <w:tcPr>
            <w:tcW w:w="6303" w:type="dxa"/>
            <w:vMerge/>
          </w:tcPr>
          <w:p w:rsidR="00E94C53" w:rsidRDefault="00E94C53" w:rsidP="00E94C53">
            <w:pPr>
              <w:pStyle w:val="TtulodeTDC"/>
            </w:pPr>
          </w:p>
        </w:tc>
        <w:tc>
          <w:tcPr>
            <w:tcW w:w="688" w:type="dxa"/>
            <w:vMerge/>
          </w:tcPr>
          <w:p w:rsidR="00E94C53" w:rsidRDefault="00E94C53" w:rsidP="00E94C53">
            <w:pPr>
              <w:pStyle w:val="Sinespaciado"/>
            </w:pPr>
          </w:p>
        </w:tc>
        <w:tc>
          <w:tcPr>
            <w:tcW w:w="711" w:type="dxa"/>
            <w:vMerge/>
          </w:tcPr>
          <w:p w:rsidR="00E94C53" w:rsidRDefault="00E94C53" w:rsidP="00E94C53">
            <w:pPr>
              <w:pStyle w:val="Sinespaciado"/>
            </w:pPr>
          </w:p>
        </w:tc>
      </w:tr>
      <w:tr w:rsidR="00E94C53" w:rsidTr="001E202D">
        <w:trPr>
          <w:gridAfter w:val="1"/>
          <w:wAfter w:w="6672" w:type="dxa"/>
          <w:trHeight w:val="2073"/>
        </w:trPr>
        <w:tc>
          <w:tcPr>
            <w:tcW w:w="6303" w:type="dxa"/>
            <w:vMerge/>
          </w:tcPr>
          <w:p w:rsidR="00E94C53" w:rsidRDefault="00E94C53" w:rsidP="00E94C53">
            <w:pPr>
              <w:pStyle w:val="TtulodeTDC"/>
            </w:pPr>
          </w:p>
        </w:tc>
        <w:tc>
          <w:tcPr>
            <w:tcW w:w="688" w:type="dxa"/>
            <w:vMerge/>
          </w:tcPr>
          <w:p w:rsidR="00E94C53" w:rsidRDefault="00E94C53" w:rsidP="00E94C53">
            <w:pPr>
              <w:pStyle w:val="Sinespaciado"/>
            </w:pPr>
          </w:p>
        </w:tc>
        <w:tc>
          <w:tcPr>
            <w:tcW w:w="711" w:type="dxa"/>
            <w:vMerge/>
          </w:tcPr>
          <w:p w:rsidR="00E94C53" w:rsidRDefault="00E94C53" w:rsidP="00E94C53">
            <w:pPr>
              <w:pStyle w:val="Sinespaciado"/>
            </w:pPr>
          </w:p>
        </w:tc>
      </w:tr>
      <w:tr w:rsidR="002709A2" w:rsidTr="001E202D">
        <w:trPr>
          <w:trHeight w:hRule="exact" w:val="80"/>
        </w:trPr>
        <w:tc>
          <w:tcPr>
            <w:tcW w:w="6303" w:type="dxa"/>
          </w:tcPr>
          <w:p w:rsidR="002709A2" w:rsidRDefault="001E202D" w:rsidP="00E94C53">
            <w:pPr>
              <w:pStyle w:val="Sinespaciado"/>
              <w:rPr>
                <w:rStyle w:val="Nmerodepgina"/>
              </w:rPr>
            </w:pPr>
            <w:r>
              <w:rPr>
                <w:rStyle w:val="Nmerodepgina"/>
              </w:rPr>
              <w:t>ad</w:t>
            </w:r>
          </w:p>
        </w:tc>
        <w:tc>
          <w:tcPr>
            <w:tcW w:w="688" w:type="dxa"/>
          </w:tcPr>
          <w:p w:rsidR="002709A2" w:rsidRDefault="002709A2" w:rsidP="00E94C53">
            <w:pPr>
              <w:pStyle w:val="Sinespaciado"/>
            </w:pPr>
          </w:p>
        </w:tc>
        <w:tc>
          <w:tcPr>
            <w:tcW w:w="711" w:type="dxa"/>
          </w:tcPr>
          <w:p w:rsidR="002709A2" w:rsidRDefault="001E202D" w:rsidP="00E94C53">
            <w:pPr>
              <w:pStyle w:val="Sinespaciado"/>
            </w:pPr>
            <w:r>
              <w:t>awdwdw</w:t>
            </w:r>
          </w:p>
        </w:tc>
        <w:tc>
          <w:tcPr>
            <w:tcW w:w="6672" w:type="dxa"/>
            <w:vAlign w:val="bottom"/>
          </w:tcPr>
          <w:p w:rsidR="002709A2" w:rsidRDefault="005C5673" w:rsidP="001E202D">
            <w:pPr>
              <w:pStyle w:val="Sinespaciado"/>
              <w:rPr>
                <w:rStyle w:val="Nmerodepgina"/>
              </w:rPr>
            </w:pPr>
            <w:r>
              <w:rPr>
                <w:rStyle w:val="Nmerodepgina"/>
                <w:lang w:bidi="es-ES"/>
              </w:rPr>
              <w:t>5</w:t>
            </w:r>
          </w:p>
        </w:tc>
      </w:tr>
    </w:tbl>
    <w:p w:rsidR="0073157D" w:rsidRPr="00BB1CBA" w:rsidRDefault="0073157D" w:rsidP="00BB1CBA">
      <w:pPr>
        <w:spacing w:after="0"/>
        <w:rPr>
          <w:color w:val="595959" w:themeColor="text1" w:themeTint="A6"/>
          <w:sz w:val="4"/>
        </w:rPr>
      </w:pPr>
    </w:p>
    <w:tbl>
      <w:tblPr>
        <w:tblpPr w:leftFromText="180" w:rightFromText="180" w:vertAnchor="page" w:horzAnchor="margin" w:tblpY="1486"/>
        <w:tblW w:w="5000" w:type="pct"/>
        <w:tblLayout w:type="fixed"/>
        <w:tblCellMar>
          <w:left w:w="115" w:type="dxa"/>
          <w:right w:w="115" w:type="dxa"/>
        </w:tblCellMar>
        <w:tblLook w:val="0600"/>
      </w:tblPr>
      <w:tblGrid>
        <w:gridCol w:w="6349"/>
        <w:gridCol w:w="1150"/>
        <w:gridCol w:w="258"/>
        <w:gridCol w:w="6719"/>
      </w:tblGrid>
      <w:tr w:rsidR="005762FE" w:rsidTr="00D1414C">
        <w:trPr>
          <w:trHeight w:hRule="exact" w:val="810"/>
        </w:trPr>
        <w:tc>
          <w:tcPr>
            <w:tcW w:w="6248" w:type="dxa"/>
            <w:vMerge w:val="restart"/>
          </w:tcPr>
          <w:p w:rsidR="005762FE" w:rsidRPr="002C208D" w:rsidRDefault="001E202D" w:rsidP="00D1414C">
            <w:pPr>
              <w:pStyle w:val="Ttulo1"/>
            </w:pPr>
            <w:r w:rsidRPr="001E202D">
              <w:rPr>
                <w:b/>
                <w:color w:val="415717"/>
                <w:sz w:val="44"/>
              </w:rPr>
              <w:t xml:space="preserve">Tamaño y Potencial del </w:t>
            </w:r>
            <w:r w:rsidRPr="001E202D">
              <w:rPr>
                <w:b/>
                <w:color w:val="415717"/>
                <w:sz w:val="44"/>
              </w:rPr>
              <w:lastRenderedPageBreak/>
              <w:t>Mercado</w:t>
            </w:r>
          </w:p>
          <w:p w:rsidR="005762FE" w:rsidRPr="00D1414C" w:rsidRDefault="00D1414C" w:rsidP="007C69FE">
            <w:pPr>
              <w:jc w:val="both"/>
              <w:rPr>
                <w:sz w:val="28"/>
                <w:szCs w:val="28"/>
              </w:rPr>
            </w:pPr>
            <w:r w:rsidRPr="007C69FE">
              <w:rPr>
                <w:rStyle w:val="NmerosdeTDC"/>
                <w:sz w:val="28"/>
              </w:rPr>
              <w:t>En el panorama actual, el e-commerce continúa su trayectoria ascendente, consolidándose como una columna vertebral del comercio global. Con la pandemia de COVID-19 acelerando la adopción del comercio electrónico entre consumidores y empresas por igual, el mercado del e-commerce ha visto un crecimiento sin precedentes. Se estima que alcanzará los 7.4 billones de dólares para 2025, reflejando no solo una expansión en términos de volumen de ventas, sino también una diversificación en las categorías de productos y servicios ofrecidos en línea. Esta expansión trae consigo una demanda cada vez mayor de competencias digitales, abarcando desde la gestión eficaz de tiendas en línea hasta estrategias de marketing digital innovadoras y eficientes sistemas de logística.</w:t>
            </w:r>
          </w:p>
        </w:tc>
        <w:tc>
          <w:tcPr>
            <w:tcW w:w="1132" w:type="dxa"/>
            <w:vMerge w:val="restart"/>
          </w:tcPr>
          <w:p w:rsidR="005762FE" w:rsidRPr="007C69FE" w:rsidRDefault="005762FE" w:rsidP="00D1414C">
            <w:pPr>
              <w:pStyle w:val="Sinespaciado"/>
            </w:pPr>
          </w:p>
        </w:tc>
        <w:tc>
          <w:tcPr>
            <w:tcW w:w="254" w:type="dxa"/>
            <w:vMerge w:val="restart"/>
          </w:tcPr>
          <w:p w:rsidR="005762FE" w:rsidRDefault="005762FE" w:rsidP="00D1414C">
            <w:pPr>
              <w:pStyle w:val="Ttulo"/>
            </w:pPr>
          </w:p>
        </w:tc>
        <w:tc>
          <w:tcPr>
            <w:tcW w:w="6612" w:type="dxa"/>
          </w:tcPr>
          <w:p w:rsidR="005762FE" w:rsidRPr="002C208D" w:rsidRDefault="00D1414C" w:rsidP="00D1414C">
            <w:pPr>
              <w:pStyle w:val="Ttulo1"/>
            </w:pPr>
            <w:r w:rsidRPr="00D1414C">
              <w:rPr>
                <w:b/>
                <w:color w:val="415717"/>
                <w:sz w:val="44"/>
              </w:rPr>
              <w:t>Necesidad Específica</w:t>
            </w:r>
          </w:p>
          <w:p w:rsidR="005762FE" w:rsidRDefault="005762FE" w:rsidP="00D1414C">
            <w:pPr>
              <w:pStyle w:val="Ttulo2"/>
            </w:pPr>
          </w:p>
        </w:tc>
      </w:tr>
      <w:tr w:rsidR="00D1414C" w:rsidTr="00D1414C">
        <w:trPr>
          <w:trHeight w:hRule="exact" w:val="7740"/>
        </w:trPr>
        <w:tc>
          <w:tcPr>
            <w:tcW w:w="6248" w:type="dxa"/>
            <w:vMerge/>
          </w:tcPr>
          <w:p w:rsidR="00D1414C" w:rsidRDefault="00D1414C" w:rsidP="00D1414C">
            <w:pPr>
              <w:pStyle w:val="Sinespaciado"/>
              <w:rPr>
                <w:rStyle w:val="Nmerodepgina"/>
              </w:rPr>
            </w:pPr>
          </w:p>
        </w:tc>
        <w:tc>
          <w:tcPr>
            <w:tcW w:w="1132" w:type="dxa"/>
            <w:vMerge/>
          </w:tcPr>
          <w:p w:rsidR="00D1414C" w:rsidRDefault="00D1414C" w:rsidP="00D1414C">
            <w:pPr>
              <w:pStyle w:val="Sinespaciado"/>
            </w:pPr>
          </w:p>
        </w:tc>
        <w:tc>
          <w:tcPr>
            <w:tcW w:w="254" w:type="dxa"/>
            <w:vMerge/>
          </w:tcPr>
          <w:p w:rsidR="00D1414C" w:rsidRDefault="00D1414C" w:rsidP="00D1414C">
            <w:pPr>
              <w:pStyle w:val="Ttulo"/>
            </w:pPr>
          </w:p>
        </w:tc>
        <w:tc>
          <w:tcPr>
            <w:tcW w:w="6612" w:type="dxa"/>
          </w:tcPr>
          <w:p w:rsidR="00D1414C" w:rsidRPr="00D1414C" w:rsidRDefault="00D1414C" w:rsidP="007C69FE">
            <w:pPr>
              <w:jc w:val="both"/>
              <w:rPr>
                <w:rStyle w:val="NmerosdeTDC"/>
                <w:sz w:val="28"/>
              </w:rPr>
            </w:pPr>
            <w:r w:rsidRPr="00D1414C">
              <w:rPr>
                <w:rStyle w:val="NmerosdeTDC"/>
                <w:sz w:val="28"/>
              </w:rPr>
              <w:t>Ante este escenario, EcoSnap emerge como una solución oportuna y relevante, diseñada para empoderar a los nuevos empresarios con las herramientas y conocimientos necesarios para navegar con éxito en el vasto océano del e-commerce. Al ofrecer un entorno de simulación interactivo y realista, EcoSnap permite a los usuarios experimentar el ciclo de vida completo de una tienda en línea, desde la conceptualización y el lanzamiento hasta la gestión diaria y la optimización. Este enfoque práctico no solo es más efectivo para el aprendizaje, sino que también prepara a los empresarios para los desafíos reales del e-commerce, proporcionando una base sólida sobre la cual pueden construir y escalar sus negocios en el mundo real. En un momento en que el e-commerce se está convirtiendo en una necesidad más que en una opción, EcoSnap se posiciona como una herramienta educativa esencial para cualquier emprendedor que desee dejar su huella en el comercio digital.</w:t>
            </w:r>
          </w:p>
        </w:tc>
      </w:tr>
    </w:tbl>
    <w:p w:rsidR="007F4E5C" w:rsidRPr="00256DE0" w:rsidRDefault="007F4E5C" w:rsidP="00BB1CBA">
      <w:pPr>
        <w:spacing w:after="0"/>
        <w:rPr>
          <w:sz w:val="2"/>
        </w:rPr>
      </w:pPr>
    </w:p>
    <w:p w:rsidR="002709A2" w:rsidRDefault="002709A2">
      <w:pPr>
        <w:pStyle w:val="Sinespaciado"/>
        <w:rPr>
          <w:sz w:val="8"/>
        </w:rPr>
      </w:pPr>
    </w:p>
    <w:p w:rsidR="00D1414C" w:rsidRDefault="00D1414C">
      <w:pPr>
        <w:pStyle w:val="Sinespaciado"/>
        <w:rPr>
          <w:sz w:val="8"/>
        </w:rPr>
      </w:pPr>
    </w:p>
    <w:p w:rsidR="00D1414C" w:rsidRDefault="00D1414C">
      <w:pPr>
        <w:pStyle w:val="Sinespaciado"/>
        <w:rPr>
          <w:sz w:val="8"/>
        </w:rPr>
      </w:pPr>
    </w:p>
    <w:p w:rsidR="00D1414C" w:rsidRDefault="00D1414C">
      <w:pPr>
        <w:pStyle w:val="Sinespaciado"/>
        <w:rPr>
          <w:sz w:val="8"/>
        </w:rPr>
      </w:pPr>
    </w:p>
    <w:p w:rsidR="00D1414C" w:rsidRDefault="00D1414C">
      <w:pPr>
        <w:pStyle w:val="Sinespaciado"/>
        <w:rPr>
          <w:sz w:val="8"/>
        </w:rPr>
      </w:pPr>
    </w:p>
    <w:p w:rsidR="00D1414C" w:rsidRPr="00840A23" w:rsidRDefault="00840A23" w:rsidP="00840A23">
      <w:pPr>
        <w:pStyle w:val="Ttulo1"/>
        <w:pBdr>
          <w:top w:val="none" w:sz="0" w:space="0" w:color="auto"/>
          <w:left w:val="none" w:sz="0" w:space="0" w:color="auto"/>
          <w:bottom w:val="none" w:sz="0" w:space="0" w:color="auto"/>
          <w:right w:val="none" w:sz="0" w:space="0" w:color="auto"/>
        </w:pBdr>
        <w:jc w:val="center"/>
        <w:rPr>
          <w:b/>
          <w:color w:val="415717"/>
          <w:sz w:val="44"/>
        </w:rPr>
      </w:pPr>
      <w:r w:rsidRPr="00840A23">
        <w:rPr>
          <w:b/>
          <w:color w:val="415717"/>
          <w:sz w:val="44"/>
        </w:rPr>
        <w:t>Modelo de Negocio para EcoSnap</w:t>
      </w:r>
    </w:p>
    <w:p w:rsidR="00840A23" w:rsidRPr="00840A23" w:rsidRDefault="00840A23" w:rsidP="00840A23">
      <w:pPr>
        <w:pStyle w:val="Sinespaciado"/>
        <w:numPr>
          <w:ilvl w:val="0"/>
          <w:numId w:val="4"/>
        </w:numPr>
        <w:rPr>
          <w:rStyle w:val="NmerosdeTDC"/>
          <w:sz w:val="28"/>
        </w:rPr>
      </w:pPr>
      <w:r w:rsidRPr="00840A23">
        <w:rPr>
          <w:rStyle w:val="NmerosdeTDC"/>
          <w:sz w:val="28"/>
        </w:rPr>
        <w:t>Estructura de Precios</w:t>
      </w:r>
      <w:r>
        <w:rPr>
          <w:rStyle w:val="NmerosdeTDC"/>
          <w:sz w:val="28"/>
        </w:rPr>
        <w:t>:</w:t>
      </w:r>
    </w:p>
    <w:p w:rsidR="00840A23" w:rsidRPr="00840A23" w:rsidRDefault="00840A23" w:rsidP="007C69FE">
      <w:pPr>
        <w:pStyle w:val="Sinespaciado"/>
        <w:jc w:val="both"/>
        <w:rPr>
          <w:rStyle w:val="NmerosdeTDC"/>
          <w:sz w:val="28"/>
        </w:rPr>
      </w:pPr>
      <w:r w:rsidRPr="00840A23">
        <w:rPr>
          <w:rStyle w:val="NmerosdeTDC"/>
          <w:sz w:val="28"/>
        </w:rPr>
        <w:t xml:space="preserve">EcoSnap adoptará un modelo de suscripción mensual para proporcionar a los usuarios acceso completo a la plataforma de simulación de e-commerce. La suscripción estándar mensual se fijará en $30, ofreciendo a los usuarios una experiencia completa con acceso a todas las funcionalidades, incluyendo simulaciones, herramientas de análisis </w:t>
      </w:r>
      <w:r>
        <w:rPr>
          <w:rStyle w:val="NmerosdeTDC"/>
          <w:sz w:val="28"/>
        </w:rPr>
        <w:t>de mercado, y soporte continuo.</w:t>
      </w:r>
    </w:p>
    <w:p w:rsidR="00D1414C" w:rsidRDefault="00840A23" w:rsidP="007C69FE">
      <w:pPr>
        <w:pStyle w:val="Sinespaciado"/>
        <w:jc w:val="both"/>
        <w:rPr>
          <w:rStyle w:val="NmerosdeTDC"/>
          <w:sz w:val="28"/>
        </w:rPr>
      </w:pPr>
      <w:r w:rsidRPr="00840A23">
        <w:rPr>
          <w:rStyle w:val="NmerosdeTDC"/>
          <w:sz w:val="28"/>
        </w:rPr>
        <w:t xml:space="preserve">Para fomentar compromisos a largo plazo y proporcionar un mayor valor a nuestros usuarios, EcoSnap ofrecerá un descuento significativo para las suscripciones anuales. Los usuarios que opten por el plan anual tendrán un descuento del 20%, pagando $288 al año, lo que equivale a $24 mensuales. Este incentivo no solo aumenta la retención de clientes, sino que también mejora la previsibilidad de nuestros ingresos. </w:t>
      </w:r>
    </w:p>
    <w:p w:rsidR="00840A23" w:rsidRDefault="00840A23" w:rsidP="00840A23">
      <w:pPr>
        <w:pStyle w:val="Sinespaciado"/>
        <w:rPr>
          <w:rStyle w:val="NmerosdeTDC"/>
          <w:sz w:val="28"/>
        </w:rPr>
      </w:pPr>
    </w:p>
    <w:p w:rsidR="00840A23" w:rsidRPr="00840A23" w:rsidRDefault="00840A23" w:rsidP="00840A23">
      <w:pPr>
        <w:pStyle w:val="Sinespaciado"/>
        <w:numPr>
          <w:ilvl w:val="0"/>
          <w:numId w:val="4"/>
        </w:numPr>
        <w:rPr>
          <w:rStyle w:val="NmerosdeTDC"/>
          <w:sz w:val="28"/>
        </w:rPr>
      </w:pPr>
      <w:r w:rsidRPr="00840A23">
        <w:rPr>
          <w:rStyle w:val="NmerosdeTDC"/>
          <w:sz w:val="28"/>
        </w:rPr>
        <w:t>Generación de Ingresos</w:t>
      </w:r>
    </w:p>
    <w:p w:rsidR="00840A23" w:rsidRPr="00840A23" w:rsidRDefault="00840A23" w:rsidP="007C69FE">
      <w:pPr>
        <w:pStyle w:val="Sinespaciado"/>
        <w:jc w:val="both"/>
        <w:rPr>
          <w:rStyle w:val="NmerosdeTDC"/>
          <w:sz w:val="28"/>
        </w:rPr>
      </w:pPr>
      <w:r w:rsidRPr="00840A23">
        <w:rPr>
          <w:rStyle w:val="NmerosdeTDC"/>
          <w:sz w:val="28"/>
        </w:rPr>
        <w:t>El modelo de suscripción mensual con opción anual descuenta garantiza un flujo de ingresos recurrente y sostenible para EcoSnap. Este modelo se beneficia de la naturaleza escalable de las plataformas digitales, permitiendo atender a un número ilimitado de usuarios sin un aumento significativo en los costos operativos. Además, la estructura de suscripción fomenta la mejora y actualización constantes de la plataforma, lo que a su vez mejora la satisfacción y retención del cliente, creando un ciclo positivo de crecimiento y estabilidad financiera.</w:t>
      </w:r>
    </w:p>
    <w:p w:rsidR="00840A23" w:rsidRPr="00840A23" w:rsidRDefault="00840A23" w:rsidP="00840A23">
      <w:pPr>
        <w:pStyle w:val="Sinespaciado"/>
        <w:rPr>
          <w:rStyle w:val="NmerosdeTDC"/>
          <w:sz w:val="28"/>
        </w:rPr>
      </w:pPr>
    </w:p>
    <w:p w:rsidR="00840A23" w:rsidRPr="00840A23" w:rsidRDefault="00840A23" w:rsidP="00840A23">
      <w:pPr>
        <w:pStyle w:val="Sinespaciado"/>
        <w:numPr>
          <w:ilvl w:val="0"/>
          <w:numId w:val="4"/>
        </w:numPr>
        <w:rPr>
          <w:rStyle w:val="NmerosdeTDC"/>
          <w:sz w:val="28"/>
        </w:rPr>
      </w:pPr>
      <w:r w:rsidRPr="00840A23">
        <w:rPr>
          <w:rStyle w:val="NmerosdeTDC"/>
          <w:sz w:val="28"/>
        </w:rPr>
        <w:t>Proyecciones Financieras Preliminares</w:t>
      </w:r>
    </w:p>
    <w:p w:rsidR="00840A23" w:rsidRPr="00840A23" w:rsidRDefault="00840A23" w:rsidP="007C69FE">
      <w:pPr>
        <w:pStyle w:val="Sinespaciado"/>
        <w:jc w:val="both"/>
        <w:rPr>
          <w:rStyle w:val="NmerosdeTDC"/>
          <w:sz w:val="28"/>
        </w:rPr>
      </w:pPr>
      <w:r w:rsidRPr="00840A23">
        <w:rPr>
          <w:rStyle w:val="NmerosdeTDC"/>
          <w:sz w:val="28"/>
        </w:rPr>
        <w:t xml:space="preserve">Basándonos en un análisis de mercado y una evaluación conservadora de la adopción de usuarios, EcoSnap proyecta alcanzar una base de 1,000 suscriptores activos en el primer año, generando ingresos anuales de aproximadamente </w:t>
      </w:r>
      <w:r w:rsidRPr="00840A23">
        <w:rPr>
          <w:rStyle w:val="NmerosdeTDC"/>
          <w:sz w:val="28"/>
        </w:rPr>
        <w:lastRenderedPageBreak/>
        <w:t>$288,000 con la estructura de precios actual. Estimamos un crecimiento del 30% en la base de suscriptores en los años siguientes, impulsado por el marketing, el boca a boca y las mejoras continuas de la plataforma.</w:t>
      </w:r>
    </w:p>
    <w:p w:rsidR="00840A23" w:rsidRPr="00840A23" w:rsidRDefault="00840A23" w:rsidP="007C69FE">
      <w:pPr>
        <w:pStyle w:val="Sinespaciado"/>
        <w:jc w:val="both"/>
        <w:rPr>
          <w:rStyle w:val="NmerosdeTDC"/>
          <w:sz w:val="28"/>
        </w:rPr>
      </w:pPr>
    </w:p>
    <w:p w:rsidR="00840A23" w:rsidRPr="00840A23" w:rsidRDefault="00840A23" w:rsidP="007C69FE">
      <w:pPr>
        <w:pStyle w:val="Sinespaciado"/>
        <w:jc w:val="both"/>
        <w:rPr>
          <w:rStyle w:val="NmerosdeTDC"/>
          <w:sz w:val="28"/>
        </w:rPr>
      </w:pPr>
      <w:r w:rsidRPr="00840A23">
        <w:rPr>
          <w:rStyle w:val="NmerosdeTDC"/>
          <w:sz w:val="28"/>
        </w:rPr>
        <w:t>Estas proyecciones no incluyen ingresos adicionales que podrían generarse a través de asociaciones estratégicas, publicidad en la plataforma o la introducción de servicios Premium adicionales. Con inversiones estratégicas en marketing y desarrollo de productos, esperamos acelerar el crecimiento de la base de usuarios y, por lo tanto, aumentar los ingresos de manera significativa en los años posteriores.</w:t>
      </w:r>
    </w:p>
    <w:p w:rsidR="00840A23" w:rsidRPr="00840A23" w:rsidRDefault="00840A23" w:rsidP="007C69FE">
      <w:pPr>
        <w:pStyle w:val="Sinespaciado"/>
        <w:jc w:val="both"/>
        <w:rPr>
          <w:rStyle w:val="NmerosdeTDC"/>
          <w:sz w:val="28"/>
        </w:rPr>
      </w:pPr>
    </w:p>
    <w:p w:rsidR="00840A23" w:rsidRDefault="00840A23" w:rsidP="007C69FE">
      <w:pPr>
        <w:pStyle w:val="Sinespaciado"/>
        <w:jc w:val="both"/>
        <w:rPr>
          <w:rStyle w:val="NmerosdeTDC"/>
          <w:sz w:val="28"/>
        </w:rPr>
      </w:pPr>
      <w:r w:rsidRPr="00FA11BB">
        <w:rPr>
          <w:rStyle w:val="NmerosdeTDC"/>
          <w:sz w:val="28"/>
          <w:u w:val="single"/>
        </w:rPr>
        <w:t>Nota</w:t>
      </w:r>
      <w:r w:rsidRPr="00840A23">
        <w:rPr>
          <w:rStyle w:val="NmerosdeTDC"/>
          <w:sz w:val="28"/>
        </w:rPr>
        <w:t>: Es importante destacar que estas proyecciones son estimaciones iniciales basadas en supuestos del mercado y deben ser validadas y ajustadas continuamente a medida que se disponga de más datos y feedback del mercado. Se recomienda trabajar con un asesor financiero para desarrollar proyecciones más detalladas y adaptadas a las dinámicas específicas del mercado y del proyecto.</w:t>
      </w:r>
      <w:bookmarkStart w:id="0" w:name="_GoBack"/>
      <w:bookmarkEnd w:id="0"/>
    </w:p>
    <w:sectPr w:rsidR="00840A23" w:rsidSect="00530490">
      <w:headerReference w:type="default" r:id="rId13"/>
      <w:headerReference w:type="first" r:id="rId14"/>
      <w:pgSz w:w="16838" w:h="11906" w:orient="landscape" w:code="9"/>
      <w:pgMar w:top="1440" w:right="1296" w:bottom="720" w:left="1296" w:header="360" w:footer="36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7910" w:rsidRDefault="00937910" w:rsidP="009966C9">
      <w:pPr>
        <w:spacing w:after="0"/>
      </w:pPr>
      <w:r>
        <w:separator/>
      </w:r>
    </w:p>
  </w:endnote>
  <w:endnote w:type="continuationSeparator" w:id="1">
    <w:p w:rsidR="00937910" w:rsidRDefault="00937910" w:rsidP="009966C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7910" w:rsidRDefault="00937910" w:rsidP="009966C9">
      <w:pPr>
        <w:spacing w:after="0"/>
      </w:pPr>
      <w:r>
        <w:separator/>
      </w:r>
    </w:p>
  </w:footnote>
  <w:footnote w:type="continuationSeparator" w:id="1">
    <w:p w:rsidR="00937910" w:rsidRDefault="00937910" w:rsidP="009966C9">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C53" w:rsidRDefault="00E94C53" w:rsidP="00E94C53">
    <w:pPr>
      <w:pStyle w:val="Encabezado"/>
      <w:jc w:val="center"/>
      <w:rPr>
        <w:rFonts w:ascii="Arial" w:hAnsi="Arial" w:cs="Arial"/>
        <w:sz w:val="72"/>
        <w:szCs w:val="72"/>
        <w:lang w:val="es-MX"/>
      </w:rPr>
    </w:pPr>
    <w:r>
      <w:rPr>
        <w:rFonts w:ascii="Arial" w:hAnsi="Arial" w:cs="Arial"/>
        <w:sz w:val="72"/>
        <w:szCs w:val="72"/>
        <w:lang w:val="es-MX"/>
      </w:rPr>
      <w:t>EcoSnap</w:t>
    </w:r>
  </w:p>
  <w:p w:rsidR="00E94C53" w:rsidRPr="00E94C53" w:rsidRDefault="00E94C53" w:rsidP="00E94C53">
    <w:pPr>
      <w:pStyle w:val="Encabezado"/>
      <w:rPr>
        <w:rFonts w:ascii="Arial" w:hAnsi="Arial" w:cs="Arial"/>
        <w:sz w:val="72"/>
        <w:szCs w:val="72"/>
        <w:lang w:val="es-MX"/>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6C9" w:rsidRDefault="00B14C01">
    <w:pPr>
      <w:pStyle w:val="Encabezado"/>
    </w:pPr>
    <w:r w:rsidRPr="00B14C01">
      <w:rPr>
        <w:noProof/>
        <w:lang w:val="en-US" w:eastAsia="en-US"/>
      </w:rPr>
      <w:pict>
        <v:group id="Grupo 46" o:spid="_x0000_s4097" style="position:absolute;margin-left:186.1pt;margin-top:17.25pt;width:595.4pt;height:8in;z-index:251687936;mso-height-percent:941;mso-position-horizontal-relative:page;mso-position-vertical-relative:page;mso-height-percent:941" coordorigin="2116" coordsize="76166,731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">
          <v:rect id="Rectángulo 47" o:spid="_x0000_s4116" style="position:absolute;left:33104;width:27146;height:7315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" fillcolor="black [3213]" stroked="f" strokeweight="1pt">
            <v:textbox>
              <w:txbxContent>
                <w:p w:rsidR="00EB0C72" w:rsidRDefault="00EB0C72" w:rsidP="00EB0C72">
                  <w:pPr>
                    <w:jc w:val="center"/>
                  </w:pPr>
                </w:p>
              </w:txbxContent>
            </v:textbox>
          </v:rect>
          <v:group id="Grupo 48" o:spid="_x0000_s4098" style="position:absolute;left:2116;top:11938;width:76166;height:55534" coordorigin="2116" coordsize="76166,55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oval id="Elipse 49" o:spid="_x0000_s4115" style="position:absolute;left:24722;width:3582;height:35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" fillcolor="#99cb38 [3204]" stroked="f" strokeweight="1pt">
              <v:stroke joinstyle="miter"/>
            </v:oval>
            <v:group id="Grupo 50" o:spid="_x0000_s4104" alt="Gráfico de círculos" style="position:absolute;left:37083;top:9567;width:41199;height:45674" coordorigin="-13737,-4207" coordsize="47181,5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oval id="Elipse 51" o:spid="_x0000_s4114" style="position:absolute;left:-9304;top:-4207;width:37072;height:3707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" filled="f" strokecolor="#99cb38 [3204]" strokeweight="1pt">
                <v:stroke joinstyle="miter"/>
              </v:oval>
              <v:oval id="Elipse 52" o:spid="_x0000_s4113" style="position:absolute;left:25741;top:40386;width:7702;height:770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" fillcolor="#63a537 [3205]" stroked="f" strokeweight="1pt">
                <v:stroke joinstyle="miter"/>
              </v:oval>
              <v:oval id="Elipse 53" o:spid="_x0000_s4112" style="position:absolute;left:4572;top:457;width:4123;height:412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" fillcolor="#37a76f [3206]" stroked="f" strokeweight="1pt">
                <v:stroke joinstyle="miter"/>
              </v:oval>
              <v:oval id="Elipse 54" o:spid="_x0000_s4111" alt="trabajadores frente al ordenador portátil" style="position:absolute;left:-7818;top:-2721;width:34507;height:3450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" stroked="f" strokeweight="1pt">
                <v:fill r:id="rId1" o:title="trabajadores frente al ordenador portátil" recolor="t" rotate="t" type="frame"/>
                <v:stroke joinstyle="miter"/>
              </v:oval>
              <v:oval id="Elipse 55" o:spid="_x0000_s4110" style="position:absolute;left:27112;top:35356;width:1251;height:125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" fillcolor="#37a76f [3206]" stroked="f" strokeweight="1pt">
                <v:stroke joinstyle="miter"/>
              </v:oval>
              <v:oval id="Elipse 56" o:spid="_x0000_s4109" style="position:absolute;left:9743;top:34771;width:12074;height:1207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" filled="f" strokecolor="#99cb38 [3204]" strokeweight="1pt">
                <v:stroke joinstyle="miter"/>
              </v:oval>
              <v:oval id="Elipse 57" o:spid="_x0000_s4108" style="position:absolute;left:11917;top:36809;width:7803;height:780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" fillcolor="#455f51 [3215]" stroked="f" strokeweight="1pt">
                <v:stroke joinstyle="miter"/>
              </v:oval>
              <v:oval id="Elipse 58" o:spid="_x0000_s4107" style="position:absolute;left:15073;top:24079;width:17570;height:1757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" filled="f" strokecolor="#99cb38 [3204]" strokeweight="1pt">
                <v:stroke joinstyle="miter"/>
              </v:oval>
              <v:oval id="Elipse 59" o:spid="_x0000_s4106" style="position:absolute;left:22693;width:10356;height:1035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" filled="f" strokecolor="#99cb38 [3204]" strokeweight="1pt">
                <v:stroke joinstyle="miter"/>
              </v:oval>
              <v:oval id="Elipse 60" o:spid="_x0000_s4105" style="position:absolute;left:-13737;top:4465;width:2815;height:281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" fillcolor="#63a537 [3205]" stroked="f" strokeweight="1pt">
                <v:stroke joinstyle="miter"/>
              </v:oval>
            </v:group>
            <v:group id="Grupo 61" o:spid="_x0000_s4099" style="position:absolute;left:2116;top:29802;width:25732;height:25732" coordorigin="3196" coordsize="38862,38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upo 62" o:spid="_x0000_s4101" style="position:absolute;left:3196;width:38862;height:38862" coordorigin="3196" coordsize="38862,38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oval id="Elipse 63" o:spid="_x0000_s4103" alt="paisaje urbano" style="position:absolute;left:3196;width:38862;height:3886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" filled="f" strokecolor="#99cb38 [3204]" strokeweight="1pt">
                  <v:stroke joinstyle="miter"/>
                  <v:path arrowok="t"/>
                  <o:lock v:ext="edit" aspectratio="t"/>
                </v:oval>
                <v:oval id="Elipse 64" o:spid="_x0000_s4102" alt="empleado en una empresa de software" style="position:absolute;left:4690;top:1554;width:36150;height:3615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" stroked="f" strokeweight="1pt">
                  <v:fill r:id="rId2" o:title="empleado en una empresa de software" recolor="t" rotate="t" type="frame"/>
                  <v:stroke joinstyle="miter"/>
                </v:oval>
              </v:group>
              <v:oval id="Elipse 65" o:spid="_x0000_s4100" style="position:absolute;left:32979;top:28346;width:7963;height:796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" filled="f" strokecolor="#99cb38 [3204]" strokeweight="1pt">
                <v:stroke joinstyle="miter"/>
              </v:oval>
            </v:group>
          </v:group>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74CDF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7E2249CC"/>
    <w:lvl w:ilvl="0">
      <w:start w:val="1"/>
      <w:numFmt w:val="bullet"/>
      <w:pStyle w:val="Listaconvietas"/>
      <w:lvlText w:val=""/>
      <w:lvlJc w:val="left"/>
      <w:pPr>
        <w:tabs>
          <w:tab w:val="num" w:pos="432"/>
        </w:tabs>
        <w:ind w:left="432" w:hanging="288"/>
      </w:pPr>
      <w:rPr>
        <w:rFonts w:ascii="Symbol" w:hAnsi="Symbol" w:hint="default"/>
        <w:color w:val="63A537" w:themeColor="accent2"/>
      </w:rPr>
    </w:lvl>
  </w:abstractNum>
  <w:abstractNum w:abstractNumId="2">
    <w:nsid w:val="038958C5"/>
    <w:multiLevelType w:val="hybridMultilevel"/>
    <w:tmpl w:val="8A7AC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4829AA"/>
    <w:multiLevelType w:val="hybridMultilevel"/>
    <w:tmpl w:val="59D6E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D452B6"/>
    <w:multiLevelType w:val="hybridMultilevel"/>
    <w:tmpl w:val="8C145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F141ADB"/>
    <w:multiLevelType w:val="multilevel"/>
    <w:tmpl w:val="E2DEE8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5F511C"/>
    <w:multiLevelType w:val="hybridMultilevel"/>
    <w:tmpl w:val="BE3A5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37C71CF"/>
    <w:multiLevelType w:val="hybridMultilevel"/>
    <w:tmpl w:val="AD1A33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66D55C8"/>
    <w:multiLevelType w:val="multilevel"/>
    <w:tmpl w:val="67D499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876E3D"/>
    <w:multiLevelType w:val="hybridMultilevel"/>
    <w:tmpl w:val="9B220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323626"/>
    <w:multiLevelType w:val="hybridMultilevel"/>
    <w:tmpl w:val="34B44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6B958B8"/>
    <w:multiLevelType w:val="hybridMultilevel"/>
    <w:tmpl w:val="B0788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6D93472"/>
    <w:multiLevelType w:val="hybridMultilevel"/>
    <w:tmpl w:val="9B7C8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315FF9"/>
    <w:multiLevelType w:val="hybridMultilevel"/>
    <w:tmpl w:val="AC5E296C"/>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4">
    <w:nsid w:val="56607935"/>
    <w:multiLevelType w:val="hybridMultilevel"/>
    <w:tmpl w:val="74E6F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4B6C06"/>
    <w:multiLevelType w:val="hybridMultilevel"/>
    <w:tmpl w:val="069E52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AB12B21"/>
    <w:multiLevelType w:val="multilevel"/>
    <w:tmpl w:val="821E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lvlOverride w:ilvl="0">
      <w:startOverride w:val="1"/>
    </w:lvlOverride>
  </w:num>
  <w:num w:numId="3">
    <w:abstractNumId w:val="0"/>
  </w:num>
  <w:num w:numId="4">
    <w:abstractNumId w:val="13"/>
  </w:num>
  <w:num w:numId="5">
    <w:abstractNumId w:val="8"/>
  </w:num>
  <w:num w:numId="6">
    <w:abstractNumId w:val="16"/>
  </w:num>
  <w:num w:numId="7">
    <w:abstractNumId w:val="5"/>
  </w:num>
  <w:num w:numId="8">
    <w:abstractNumId w:val="12"/>
  </w:num>
  <w:num w:numId="9">
    <w:abstractNumId w:val="11"/>
  </w:num>
  <w:num w:numId="10">
    <w:abstractNumId w:val="4"/>
  </w:num>
  <w:num w:numId="11">
    <w:abstractNumId w:val="9"/>
  </w:num>
  <w:num w:numId="12">
    <w:abstractNumId w:val="15"/>
  </w:num>
  <w:num w:numId="13">
    <w:abstractNumId w:val="14"/>
  </w:num>
  <w:num w:numId="14">
    <w:abstractNumId w:val="10"/>
  </w:num>
  <w:num w:numId="15">
    <w:abstractNumId w:val="3"/>
  </w:num>
  <w:num w:numId="16">
    <w:abstractNumId w:val="6"/>
  </w:num>
  <w:num w:numId="17">
    <w:abstractNumId w:val="7"/>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attachedTemplate r:id="rId1"/>
  <w:stylePaneFormatFilter w:val="5004"/>
  <w:stylePaneSortMethod w:val="0000"/>
  <w:defaultTabStop w:val="720"/>
  <w:hyphenationZone w:val="425"/>
  <w:drawingGridHorizontalSpacing w:val="100"/>
  <w:displayHorizontalDrawingGridEvery w:val="2"/>
  <w:displayVerticalDrawingGridEvery w:val="2"/>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useFELayout/>
  </w:compat>
  <w:rsids>
    <w:rsidRoot w:val="00E94C53"/>
    <w:rsid w:val="000C24C9"/>
    <w:rsid w:val="000F0C8B"/>
    <w:rsid w:val="001066A5"/>
    <w:rsid w:val="00163634"/>
    <w:rsid w:val="001C6F65"/>
    <w:rsid w:val="001E202D"/>
    <w:rsid w:val="001E306E"/>
    <w:rsid w:val="002226A1"/>
    <w:rsid w:val="00224692"/>
    <w:rsid w:val="00256DE0"/>
    <w:rsid w:val="00265D02"/>
    <w:rsid w:val="002709A2"/>
    <w:rsid w:val="002C208D"/>
    <w:rsid w:val="002E745C"/>
    <w:rsid w:val="004C0CA5"/>
    <w:rsid w:val="004E3812"/>
    <w:rsid w:val="004E7009"/>
    <w:rsid w:val="00510824"/>
    <w:rsid w:val="00513B19"/>
    <w:rsid w:val="00514278"/>
    <w:rsid w:val="00530490"/>
    <w:rsid w:val="005762FE"/>
    <w:rsid w:val="0058038B"/>
    <w:rsid w:val="00593491"/>
    <w:rsid w:val="005C42AF"/>
    <w:rsid w:val="005C5673"/>
    <w:rsid w:val="005D6E77"/>
    <w:rsid w:val="005E3F3C"/>
    <w:rsid w:val="005F562C"/>
    <w:rsid w:val="00623E97"/>
    <w:rsid w:val="006751C1"/>
    <w:rsid w:val="006A39E8"/>
    <w:rsid w:val="006B7247"/>
    <w:rsid w:val="006D134D"/>
    <w:rsid w:val="006D28FC"/>
    <w:rsid w:val="0073157D"/>
    <w:rsid w:val="00760AF8"/>
    <w:rsid w:val="007C69FE"/>
    <w:rsid w:val="007F4E5C"/>
    <w:rsid w:val="00822146"/>
    <w:rsid w:val="00827DA6"/>
    <w:rsid w:val="00840A23"/>
    <w:rsid w:val="00937910"/>
    <w:rsid w:val="009966C9"/>
    <w:rsid w:val="009C7459"/>
    <w:rsid w:val="009D53F8"/>
    <w:rsid w:val="00A02CDE"/>
    <w:rsid w:val="00A67DA8"/>
    <w:rsid w:val="00B14C01"/>
    <w:rsid w:val="00B35D13"/>
    <w:rsid w:val="00B44159"/>
    <w:rsid w:val="00BA2D13"/>
    <w:rsid w:val="00BB1CBA"/>
    <w:rsid w:val="00BB2D74"/>
    <w:rsid w:val="00BC684A"/>
    <w:rsid w:val="00BD4B81"/>
    <w:rsid w:val="00BF7360"/>
    <w:rsid w:val="00C548FC"/>
    <w:rsid w:val="00C55F96"/>
    <w:rsid w:val="00C82F46"/>
    <w:rsid w:val="00C9488D"/>
    <w:rsid w:val="00C956B3"/>
    <w:rsid w:val="00CA4811"/>
    <w:rsid w:val="00CE6971"/>
    <w:rsid w:val="00D06340"/>
    <w:rsid w:val="00D1414C"/>
    <w:rsid w:val="00DC10E0"/>
    <w:rsid w:val="00E031F2"/>
    <w:rsid w:val="00E55395"/>
    <w:rsid w:val="00E60898"/>
    <w:rsid w:val="00E6133D"/>
    <w:rsid w:val="00E62918"/>
    <w:rsid w:val="00E94C53"/>
    <w:rsid w:val="00E9637B"/>
    <w:rsid w:val="00EB0C72"/>
    <w:rsid w:val="00EC39AB"/>
    <w:rsid w:val="00F959CC"/>
    <w:rsid w:val="00FA11BB"/>
    <w:rsid w:val="00FA4635"/>
    <w:rsid w:val="00FE216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s-ES" w:eastAsia="ja-JP"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10"/>
    <w:lsdException w:name="toc 2" w:uiPriority="1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caption" w:uiPriority="35" w:qFormat="1"/>
    <w:lsdException w:name="List Bullet" w:uiPriority="2"/>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FA11BB"/>
  </w:style>
  <w:style w:type="paragraph" w:styleId="Ttulo1">
    <w:name w:val="heading 1"/>
    <w:basedOn w:val="Normal"/>
    <w:next w:val="Normal"/>
    <w:link w:val="Ttulo1Car"/>
    <w:uiPriority w:val="9"/>
    <w:qFormat/>
    <w:rsid w:val="00FA11BB"/>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FA11BB"/>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FA11BB"/>
    <w:pPr>
      <w:pBdr>
        <w:top w:val="single" w:sz="6" w:space="2" w:color="99CB38" w:themeColor="accent1"/>
      </w:pBdr>
      <w:spacing w:before="300" w:after="0"/>
      <w:outlineLvl w:val="2"/>
    </w:pPr>
    <w:rPr>
      <w:caps/>
      <w:color w:val="4C661A" w:themeColor="accent1" w:themeShade="7F"/>
      <w:spacing w:val="15"/>
    </w:rPr>
  </w:style>
  <w:style w:type="paragraph" w:styleId="Ttulo4">
    <w:name w:val="heading 4"/>
    <w:basedOn w:val="Normal"/>
    <w:next w:val="Normal"/>
    <w:link w:val="Ttulo4Car"/>
    <w:uiPriority w:val="9"/>
    <w:unhideWhenUsed/>
    <w:qFormat/>
    <w:rsid w:val="00FA11BB"/>
    <w:pPr>
      <w:pBdr>
        <w:top w:val="dotted" w:sz="6" w:space="2" w:color="99CB38" w:themeColor="accent1"/>
      </w:pBdr>
      <w:spacing w:before="200" w:after="0"/>
      <w:outlineLvl w:val="3"/>
    </w:pPr>
    <w:rPr>
      <w:caps/>
      <w:color w:val="729928" w:themeColor="accent1" w:themeShade="BF"/>
      <w:spacing w:val="10"/>
    </w:rPr>
  </w:style>
  <w:style w:type="paragraph" w:styleId="Ttulo5">
    <w:name w:val="heading 5"/>
    <w:basedOn w:val="Normal"/>
    <w:next w:val="Normal"/>
    <w:link w:val="Ttulo5Car"/>
    <w:uiPriority w:val="9"/>
    <w:semiHidden/>
    <w:unhideWhenUsed/>
    <w:qFormat/>
    <w:rsid w:val="00FA11BB"/>
    <w:pPr>
      <w:pBdr>
        <w:bottom w:val="single" w:sz="6" w:space="1" w:color="99CB38" w:themeColor="accent1"/>
      </w:pBdr>
      <w:spacing w:before="200" w:after="0"/>
      <w:outlineLvl w:val="4"/>
    </w:pPr>
    <w:rPr>
      <w:caps/>
      <w:color w:val="729928" w:themeColor="accent1" w:themeShade="BF"/>
      <w:spacing w:val="10"/>
    </w:rPr>
  </w:style>
  <w:style w:type="paragraph" w:styleId="Ttulo6">
    <w:name w:val="heading 6"/>
    <w:basedOn w:val="Normal"/>
    <w:next w:val="Normal"/>
    <w:link w:val="Ttulo6Car"/>
    <w:uiPriority w:val="9"/>
    <w:semiHidden/>
    <w:unhideWhenUsed/>
    <w:qFormat/>
    <w:rsid w:val="00FA11BB"/>
    <w:pPr>
      <w:pBdr>
        <w:bottom w:val="dotted" w:sz="6" w:space="1" w:color="99CB38" w:themeColor="accent1"/>
      </w:pBdr>
      <w:spacing w:before="200" w:after="0"/>
      <w:outlineLvl w:val="5"/>
    </w:pPr>
    <w:rPr>
      <w:caps/>
      <w:color w:val="729928" w:themeColor="accent1" w:themeShade="BF"/>
      <w:spacing w:val="10"/>
    </w:rPr>
  </w:style>
  <w:style w:type="paragraph" w:styleId="Ttulo7">
    <w:name w:val="heading 7"/>
    <w:basedOn w:val="Normal"/>
    <w:next w:val="Normal"/>
    <w:link w:val="Ttulo7Car"/>
    <w:uiPriority w:val="9"/>
    <w:semiHidden/>
    <w:unhideWhenUsed/>
    <w:qFormat/>
    <w:rsid w:val="00FA11BB"/>
    <w:pPr>
      <w:spacing w:before="200" w:after="0"/>
      <w:outlineLvl w:val="6"/>
    </w:pPr>
    <w:rPr>
      <w:caps/>
      <w:color w:val="729928" w:themeColor="accent1" w:themeShade="BF"/>
      <w:spacing w:val="10"/>
    </w:rPr>
  </w:style>
  <w:style w:type="paragraph" w:styleId="Ttulo8">
    <w:name w:val="heading 8"/>
    <w:basedOn w:val="Normal"/>
    <w:next w:val="Normal"/>
    <w:link w:val="Ttulo8Car"/>
    <w:uiPriority w:val="9"/>
    <w:semiHidden/>
    <w:unhideWhenUsed/>
    <w:qFormat/>
    <w:rsid w:val="00FA11BB"/>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FA11BB"/>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E38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FA11BB"/>
    <w:pPr>
      <w:spacing w:after="0" w:line="240" w:lineRule="auto"/>
    </w:pPr>
  </w:style>
  <w:style w:type="paragraph" w:customStyle="1" w:styleId="Foto">
    <w:name w:val="Foto"/>
    <w:basedOn w:val="Sinespaciado"/>
    <w:uiPriority w:val="12"/>
    <w:rsid w:val="004E3812"/>
    <w:pPr>
      <w:spacing w:after="100"/>
      <w:ind w:left="101" w:right="101"/>
      <w:jc w:val="center"/>
    </w:pPr>
    <w:rPr>
      <w:noProof/>
    </w:rPr>
  </w:style>
  <w:style w:type="paragraph" w:styleId="Ttulo">
    <w:name w:val="Title"/>
    <w:basedOn w:val="Normal"/>
    <w:next w:val="Normal"/>
    <w:link w:val="TtuloCar"/>
    <w:uiPriority w:val="10"/>
    <w:qFormat/>
    <w:rsid w:val="00FA11BB"/>
    <w:pPr>
      <w:spacing w:before="0" w:after="0"/>
    </w:pPr>
    <w:rPr>
      <w:rFonts w:asciiTheme="majorHAnsi" w:eastAsiaTheme="majorEastAsia" w:hAnsiTheme="majorHAnsi" w:cstheme="majorBidi"/>
      <w:caps/>
      <w:color w:val="99CB38" w:themeColor="accent1"/>
      <w:spacing w:val="10"/>
      <w:sz w:val="52"/>
      <w:szCs w:val="52"/>
    </w:rPr>
  </w:style>
  <w:style w:type="character" w:customStyle="1" w:styleId="TtuloCar">
    <w:name w:val="Título Car"/>
    <w:basedOn w:val="Fuentedeprrafopredeter"/>
    <w:link w:val="Ttulo"/>
    <w:uiPriority w:val="10"/>
    <w:rsid w:val="00FA11BB"/>
    <w:rPr>
      <w:rFonts w:asciiTheme="majorHAnsi" w:eastAsiaTheme="majorEastAsia" w:hAnsiTheme="majorHAnsi" w:cstheme="majorBidi"/>
      <w:caps/>
      <w:color w:val="99CB38" w:themeColor="accent1"/>
      <w:spacing w:val="10"/>
      <w:sz w:val="52"/>
      <w:szCs w:val="52"/>
    </w:rPr>
  </w:style>
  <w:style w:type="paragraph" w:styleId="Subttulo">
    <w:name w:val="Subtitle"/>
    <w:basedOn w:val="Normal"/>
    <w:next w:val="Normal"/>
    <w:link w:val="SubttuloCar"/>
    <w:uiPriority w:val="11"/>
    <w:qFormat/>
    <w:rsid w:val="00FA11BB"/>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FA11BB"/>
    <w:rPr>
      <w:caps/>
      <w:color w:val="595959" w:themeColor="text1" w:themeTint="A6"/>
      <w:spacing w:val="10"/>
      <w:sz w:val="21"/>
      <w:szCs w:val="21"/>
    </w:rPr>
  </w:style>
  <w:style w:type="character" w:customStyle="1" w:styleId="Ttulo3Car">
    <w:name w:val="Título 3 Car"/>
    <w:basedOn w:val="Fuentedeprrafopredeter"/>
    <w:link w:val="Ttulo3"/>
    <w:uiPriority w:val="9"/>
    <w:rsid w:val="00FA11BB"/>
    <w:rPr>
      <w:caps/>
      <w:color w:val="4C661A" w:themeColor="accent1" w:themeShade="7F"/>
      <w:spacing w:val="15"/>
    </w:rPr>
  </w:style>
  <w:style w:type="character" w:customStyle="1" w:styleId="Ttulo2Car">
    <w:name w:val="Título 2 Car"/>
    <w:basedOn w:val="Fuentedeprrafopredeter"/>
    <w:link w:val="Ttulo2"/>
    <w:uiPriority w:val="9"/>
    <w:rsid w:val="00FA11BB"/>
    <w:rPr>
      <w:caps/>
      <w:spacing w:val="15"/>
      <w:shd w:val="clear" w:color="auto" w:fill="EAF4D7" w:themeFill="accent1" w:themeFillTint="33"/>
    </w:rPr>
  </w:style>
  <w:style w:type="character" w:styleId="Textodelmarcadordeposicin">
    <w:name w:val="Placeholder Text"/>
    <w:basedOn w:val="Fuentedeprrafopredeter"/>
    <w:uiPriority w:val="99"/>
    <w:semiHidden/>
    <w:rsid w:val="004E3812"/>
    <w:rPr>
      <w:color w:val="808080"/>
    </w:rPr>
  </w:style>
  <w:style w:type="paragraph" w:customStyle="1" w:styleId="Organizacin">
    <w:name w:val="Organización"/>
    <w:basedOn w:val="Normal"/>
    <w:uiPriority w:val="3"/>
    <w:rsid w:val="00A67DA8"/>
    <w:pPr>
      <w:spacing w:before="120" w:after="0"/>
      <w:contextualSpacing/>
    </w:pPr>
    <w:rPr>
      <w:rFonts w:asciiTheme="majorHAnsi" w:hAnsiTheme="majorHAnsi"/>
      <w:b/>
      <w:bCs/>
      <w:color w:val="FFFFFF" w:themeColor="background1"/>
      <w:sz w:val="40"/>
      <w:szCs w:val="40"/>
    </w:rPr>
  </w:style>
  <w:style w:type="paragraph" w:styleId="Listaconvietas">
    <w:name w:val="List Bullet"/>
    <w:basedOn w:val="Normal"/>
    <w:uiPriority w:val="2"/>
    <w:rsid w:val="00827DA6"/>
    <w:pPr>
      <w:numPr>
        <w:numId w:val="1"/>
      </w:numPr>
    </w:pPr>
  </w:style>
  <w:style w:type="character" w:customStyle="1" w:styleId="Ttulo1Car">
    <w:name w:val="Título 1 Car"/>
    <w:basedOn w:val="Fuentedeprrafopredeter"/>
    <w:link w:val="Ttulo1"/>
    <w:uiPriority w:val="9"/>
    <w:rsid w:val="00FA11BB"/>
    <w:rPr>
      <w:caps/>
      <w:color w:val="FFFFFF" w:themeColor="background1"/>
      <w:spacing w:val="15"/>
      <w:sz w:val="22"/>
      <w:szCs w:val="22"/>
      <w:shd w:val="clear" w:color="auto" w:fill="99CB38" w:themeFill="accent1"/>
    </w:rPr>
  </w:style>
  <w:style w:type="character" w:customStyle="1" w:styleId="Ttulo4Car">
    <w:name w:val="Título 4 Car"/>
    <w:basedOn w:val="Fuentedeprrafopredeter"/>
    <w:link w:val="Ttulo4"/>
    <w:uiPriority w:val="9"/>
    <w:rsid w:val="00FA11BB"/>
    <w:rPr>
      <w:caps/>
      <w:color w:val="729928" w:themeColor="accent1" w:themeShade="BF"/>
      <w:spacing w:val="10"/>
    </w:rPr>
  </w:style>
  <w:style w:type="paragraph" w:customStyle="1" w:styleId="Informacindecontacto">
    <w:name w:val="Información de contacto"/>
    <w:basedOn w:val="Normal"/>
    <w:uiPriority w:val="4"/>
    <w:rsid w:val="005D6E77"/>
    <w:pPr>
      <w:spacing w:after="0"/>
      <w:jc w:val="center"/>
    </w:pPr>
    <w:rPr>
      <w:color w:val="E2DFCC" w:themeColor="background2"/>
    </w:rPr>
  </w:style>
  <w:style w:type="paragraph" w:styleId="TtulodeTDC">
    <w:name w:val="TOC Heading"/>
    <w:basedOn w:val="Ttulo1"/>
    <w:next w:val="Normal"/>
    <w:uiPriority w:val="39"/>
    <w:unhideWhenUsed/>
    <w:qFormat/>
    <w:rsid w:val="00FA11BB"/>
    <w:pPr>
      <w:outlineLvl w:val="9"/>
    </w:pPr>
  </w:style>
  <w:style w:type="paragraph" w:styleId="TDC2">
    <w:name w:val="toc 2"/>
    <w:basedOn w:val="TDC1"/>
    <w:next w:val="Normal"/>
    <w:autoRedefine/>
    <w:uiPriority w:val="10"/>
    <w:rsid w:val="004E3812"/>
    <w:pPr>
      <w:framePr w:wrap="around"/>
      <w:ind w:left="200"/>
    </w:pPr>
  </w:style>
  <w:style w:type="paragraph" w:styleId="TDC1">
    <w:name w:val="toc 1"/>
    <w:basedOn w:val="Normal"/>
    <w:next w:val="Normal"/>
    <w:autoRedefine/>
    <w:uiPriority w:val="10"/>
    <w:rsid w:val="00D1414C"/>
    <w:pPr>
      <w:framePr w:hSpace="180" w:wrap="around" w:vAnchor="page" w:hAnchor="margin" w:y="1621"/>
      <w:tabs>
        <w:tab w:val="right" w:leader="dot" w:pos="6120"/>
      </w:tabs>
      <w:spacing w:after="240"/>
      <w:jc w:val="both"/>
    </w:pPr>
    <w:rPr>
      <w:sz w:val="28"/>
    </w:rPr>
  </w:style>
  <w:style w:type="character" w:customStyle="1" w:styleId="Ttulo5Car">
    <w:name w:val="Título 5 Car"/>
    <w:basedOn w:val="Fuentedeprrafopredeter"/>
    <w:link w:val="Ttulo5"/>
    <w:uiPriority w:val="9"/>
    <w:semiHidden/>
    <w:rsid w:val="00FA11BB"/>
    <w:rPr>
      <w:caps/>
      <w:color w:val="729928" w:themeColor="accent1" w:themeShade="BF"/>
      <w:spacing w:val="10"/>
    </w:rPr>
  </w:style>
  <w:style w:type="character" w:customStyle="1" w:styleId="NmerosdeTDC">
    <w:name w:val="Números de TDC"/>
    <w:basedOn w:val="Fuentedeprrafopredeter"/>
    <w:uiPriority w:val="11"/>
    <w:rsid w:val="00E62918"/>
    <w:rPr>
      <w:b/>
      <w:bCs/>
      <w:color w:val="455F51" w:themeColor="text2"/>
      <w:sz w:val="20"/>
      <w:szCs w:val="28"/>
    </w:rPr>
  </w:style>
  <w:style w:type="character" w:styleId="Nmerodepgina">
    <w:name w:val="page number"/>
    <w:basedOn w:val="Fuentedeprrafopredeter"/>
    <w:uiPriority w:val="12"/>
    <w:rsid w:val="004E3812"/>
    <w:rPr>
      <w:b/>
      <w:bCs/>
      <w:color w:val="99CB38" w:themeColor="accent1"/>
    </w:rPr>
  </w:style>
  <w:style w:type="paragraph" w:styleId="Cita">
    <w:name w:val="Quote"/>
    <w:basedOn w:val="Normal"/>
    <w:next w:val="Normal"/>
    <w:link w:val="CitaCar"/>
    <w:uiPriority w:val="29"/>
    <w:qFormat/>
    <w:rsid w:val="00FA11BB"/>
    <w:rPr>
      <w:i/>
      <w:iCs/>
      <w:sz w:val="24"/>
      <w:szCs w:val="24"/>
    </w:rPr>
  </w:style>
  <w:style w:type="character" w:customStyle="1" w:styleId="CitaCar">
    <w:name w:val="Cita Car"/>
    <w:basedOn w:val="Fuentedeprrafopredeter"/>
    <w:link w:val="Cita"/>
    <w:uiPriority w:val="29"/>
    <w:rsid w:val="00FA11BB"/>
    <w:rPr>
      <w:i/>
      <w:iCs/>
      <w:sz w:val="24"/>
      <w:szCs w:val="24"/>
    </w:rPr>
  </w:style>
  <w:style w:type="paragraph" w:styleId="Epgrafe">
    <w:name w:val="caption"/>
    <w:basedOn w:val="Normal"/>
    <w:next w:val="Normal"/>
    <w:uiPriority w:val="35"/>
    <w:unhideWhenUsed/>
    <w:qFormat/>
    <w:rsid w:val="00FA11BB"/>
    <w:rPr>
      <w:b/>
      <w:bCs/>
      <w:color w:val="729928" w:themeColor="accent1" w:themeShade="BF"/>
      <w:sz w:val="16"/>
      <w:szCs w:val="16"/>
    </w:rPr>
  </w:style>
  <w:style w:type="paragraph" w:styleId="Encabezado">
    <w:name w:val="header"/>
    <w:basedOn w:val="Normal"/>
    <w:link w:val="EncabezadoCar"/>
    <w:uiPriority w:val="99"/>
    <w:semiHidden/>
    <w:rsid w:val="009966C9"/>
    <w:pPr>
      <w:tabs>
        <w:tab w:val="center" w:pos="4680"/>
        <w:tab w:val="right" w:pos="9360"/>
      </w:tabs>
      <w:spacing w:after="0"/>
    </w:pPr>
  </w:style>
  <w:style w:type="character" w:customStyle="1" w:styleId="EncabezadoCar">
    <w:name w:val="Encabezado Car"/>
    <w:basedOn w:val="Fuentedeprrafopredeter"/>
    <w:link w:val="Encabezado"/>
    <w:uiPriority w:val="99"/>
    <w:semiHidden/>
    <w:rsid w:val="00163634"/>
    <w:rPr>
      <w:color w:val="000000" w:themeColor="text1"/>
    </w:rPr>
  </w:style>
  <w:style w:type="paragraph" w:styleId="Piedepgina">
    <w:name w:val="footer"/>
    <w:basedOn w:val="Normal"/>
    <w:link w:val="PiedepginaCar"/>
    <w:uiPriority w:val="99"/>
    <w:semiHidden/>
    <w:rsid w:val="009966C9"/>
    <w:pPr>
      <w:tabs>
        <w:tab w:val="center" w:pos="4680"/>
        <w:tab w:val="right" w:pos="9360"/>
      </w:tabs>
      <w:spacing w:after="0"/>
    </w:pPr>
  </w:style>
  <w:style w:type="character" w:customStyle="1" w:styleId="PiedepginaCar">
    <w:name w:val="Pie de página Car"/>
    <w:basedOn w:val="Fuentedeprrafopredeter"/>
    <w:link w:val="Piedepgina"/>
    <w:uiPriority w:val="99"/>
    <w:semiHidden/>
    <w:rsid w:val="00163634"/>
    <w:rPr>
      <w:color w:val="000000" w:themeColor="text1"/>
    </w:rPr>
  </w:style>
  <w:style w:type="paragraph" w:customStyle="1" w:styleId="NormalAlt">
    <w:name w:val="Normal Alt"/>
    <w:basedOn w:val="Normal"/>
    <w:rsid w:val="00C82F46"/>
    <w:rPr>
      <w:color w:val="E2DFCC" w:themeColor="background2"/>
    </w:rPr>
  </w:style>
  <w:style w:type="character" w:customStyle="1" w:styleId="Ttulo6Car">
    <w:name w:val="Título 6 Car"/>
    <w:basedOn w:val="Fuentedeprrafopredeter"/>
    <w:link w:val="Ttulo6"/>
    <w:uiPriority w:val="9"/>
    <w:semiHidden/>
    <w:rsid w:val="00FA11BB"/>
    <w:rPr>
      <w:caps/>
      <w:color w:val="729928" w:themeColor="accent1" w:themeShade="BF"/>
      <w:spacing w:val="10"/>
    </w:rPr>
  </w:style>
  <w:style w:type="character" w:customStyle="1" w:styleId="Ttulo7Car">
    <w:name w:val="Título 7 Car"/>
    <w:basedOn w:val="Fuentedeprrafopredeter"/>
    <w:link w:val="Ttulo7"/>
    <w:uiPriority w:val="9"/>
    <w:semiHidden/>
    <w:rsid w:val="00FA11BB"/>
    <w:rPr>
      <w:caps/>
      <w:color w:val="729928" w:themeColor="accent1" w:themeShade="BF"/>
      <w:spacing w:val="10"/>
    </w:rPr>
  </w:style>
  <w:style w:type="character" w:customStyle="1" w:styleId="Ttulo8Car">
    <w:name w:val="Título 8 Car"/>
    <w:basedOn w:val="Fuentedeprrafopredeter"/>
    <w:link w:val="Ttulo8"/>
    <w:uiPriority w:val="9"/>
    <w:semiHidden/>
    <w:rsid w:val="00FA11BB"/>
    <w:rPr>
      <w:caps/>
      <w:spacing w:val="10"/>
      <w:sz w:val="18"/>
      <w:szCs w:val="18"/>
    </w:rPr>
  </w:style>
  <w:style w:type="character" w:customStyle="1" w:styleId="Ttulo9Car">
    <w:name w:val="Título 9 Car"/>
    <w:basedOn w:val="Fuentedeprrafopredeter"/>
    <w:link w:val="Ttulo9"/>
    <w:uiPriority w:val="9"/>
    <w:semiHidden/>
    <w:rsid w:val="00FA11BB"/>
    <w:rPr>
      <w:i/>
      <w:iCs/>
      <w:caps/>
      <w:spacing w:val="10"/>
      <w:sz w:val="18"/>
      <w:szCs w:val="18"/>
    </w:rPr>
  </w:style>
  <w:style w:type="character" w:styleId="Textoennegrita">
    <w:name w:val="Strong"/>
    <w:uiPriority w:val="22"/>
    <w:qFormat/>
    <w:rsid w:val="00FA11BB"/>
    <w:rPr>
      <w:b/>
      <w:bCs/>
    </w:rPr>
  </w:style>
  <w:style w:type="character" w:styleId="nfasis">
    <w:name w:val="Emphasis"/>
    <w:uiPriority w:val="20"/>
    <w:qFormat/>
    <w:rsid w:val="00FA11BB"/>
    <w:rPr>
      <w:caps/>
      <w:color w:val="4C661A" w:themeColor="accent1" w:themeShade="7F"/>
      <w:spacing w:val="5"/>
    </w:rPr>
  </w:style>
  <w:style w:type="paragraph" w:styleId="Citadestacada">
    <w:name w:val="Intense Quote"/>
    <w:basedOn w:val="Normal"/>
    <w:next w:val="Normal"/>
    <w:link w:val="CitadestacadaCar"/>
    <w:uiPriority w:val="30"/>
    <w:qFormat/>
    <w:rsid w:val="00FA11BB"/>
    <w:pPr>
      <w:spacing w:before="240" w:after="240" w:line="240" w:lineRule="auto"/>
      <w:ind w:left="1080" w:right="1080"/>
      <w:jc w:val="center"/>
    </w:pPr>
    <w:rPr>
      <w:color w:val="99CB38" w:themeColor="accent1"/>
      <w:sz w:val="24"/>
      <w:szCs w:val="24"/>
    </w:rPr>
  </w:style>
  <w:style w:type="character" w:customStyle="1" w:styleId="CitadestacadaCar">
    <w:name w:val="Cita destacada Car"/>
    <w:basedOn w:val="Fuentedeprrafopredeter"/>
    <w:link w:val="Citadestacada"/>
    <w:uiPriority w:val="30"/>
    <w:rsid w:val="00FA11BB"/>
    <w:rPr>
      <w:color w:val="99CB38" w:themeColor="accent1"/>
      <w:sz w:val="24"/>
      <w:szCs w:val="24"/>
    </w:rPr>
  </w:style>
  <w:style w:type="character" w:styleId="nfasissutil">
    <w:name w:val="Subtle Emphasis"/>
    <w:uiPriority w:val="19"/>
    <w:qFormat/>
    <w:rsid w:val="00FA11BB"/>
    <w:rPr>
      <w:i/>
      <w:iCs/>
      <w:color w:val="4C661A" w:themeColor="accent1" w:themeShade="7F"/>
    </w:rPr>
  </w:style>
  <w:style w:type="character" w:styleId="nfasisintenso">
    <w:name w:val="Intense Emphasis"/>
    <w:uiPriority w:val="21"/>
    <w:qFormat/>
    <w:rsid w:val="00FA11BB"/>
    <w:rPr>
      <w:b/>
      <w:bCs/>
      <w:caps/>
      <w:color w:val="4C661A" w:themeColor="accent1" w:themeShade="7F"/>
      <w:spacing w:val="10"/>
    </w:rPr>
  </w:style>
  <w:style w:type="character" w:styleId="Referenciasutil">
    <w:name w:val="Subtle Reference"/>
    <w:uiPriority w:val="31"/>
    <w:qFormat/>
    <w:rsid w:val="00FA11BB"/>
    <w:rPr>
      <w:b/>
      <w:bCs/>
      <w:color w:val="99CB38" w:themeColor="accent1"/>
    </w:rPr>
  </w:style>
  <w:style w:type="character" w:styleId="Referenciaintensa">
    <w:name w:val="Intense Reference"/>
    <w:uiPriority w:val="32"/>
    <w:qFormat/>
    <w:rsid w:val="00FA11BB"/>
    <w:rPr>
      <w:b/>
      <w:bCs/>
      <w:i/>
      <w:iCs/>
      <w:caps/>
      <w:color w:val="99CB38" w:themeColor="accent1"/>
    </w:rPr>
  </w:style>
  <w:style w:type="character" w:styleId="Ttulodellibro">
    <w:name w:val="Book Title"/>
    <w:uiPriority w:val="33"/>
    <w:qFormat/>
    <w:rsid w:val="00FA11BB"/>
    <w:rPr>
      <w:b/>
      <w:bCs/>
      <w:i/>
      <w:iCs/>
      <w:spacing w:val="0"/>
    </w:rPr>
  </w:style>
  <w:style w:type="character" w:styleId="Refdecomentario">
    <w:name w:val="annotation reference"/>
    <w:basedOn w:val="Fuentedeprrafopredeter"/>
    <w:uiPriority w:val="99"/>
    <w:semiHidden/>
    <w:unhideWhenUsed/>
    <w:rsid w:val="001E202D"/>
    <w:rPr>
      <w:sz w:val="16"/>
      <w:szCs w:val="16"/>
    </w:rPr>
  </w:style>
  <w:style w:type="paragraph" w:styleId="Textocomentario">
    <w:name w:val="annotation text"/>
    <w:basedOn w:val="Normal"/>
    <w:link w:val="TextocomentarioCar"/>
    <w:uiPriority w:val="99"/>
    <w:semiHidden/>
    <w:unhideWhenUsed/>
    <w:rsid w:val="001E202D"/>
    <w:pPr>
      <w:spacing w:line="240" w:lineRule="auto"/>
    </w:pPr>
  </w:style>
  <w:style w:type="character" w:customStyle="1" w:styleId="TextocomentarioCar">
    <w:name w:val="Texto comentario Car"/>
    <w:basedOn w:val="Fuentedeprrafopredeter"/>
    <w:link w:val="Textocomentario"/>
    <w:uiPriority w:val="99"/>
    <w:semiHidden/>
    <w:rsid w:val="001E202D"/>
  </w:style>
  <w:style w:type="paragraph" w:styleId="Asuntodelcomentario">
    <w:name w:val="annotation subject"/>
    <w:basedOn w:val="Textocomentario"/>
    <w:next w:val="Textocomentario"/>
    <w:link w:val="AsuntodelcomentarioCar"/>
    <w:uiPriority w:val="99"/>
    <w:semiHidden/>
    <w:unhideWhenUsed/>
    <w:rsid w:val="001E202D"/>
    <w:rPr>
      <w:b/>
      <w:bCs/>
    </w:rPr>
  </w:style>
  <w:style w:type="character" w:customStyle="1" w:styleId="AsuntodelcomentarioCar">
    <w:name w:val="Asunto del comentario Car"/>
    <w:basedOn w:val="TextocomentarioCar"/>
    <w:link w:val="Asuntodelcomentario"/>
    <w:uiPriority w:val="99"/>
    <w:semiHidden/>
    <w:rsid w:val="001E202D"/>
    <w:rPr>
      <w:b/>
      <w:bCs/>
    </w:rPr>
  </w:style>
  <w:style w:type="paragraph" w:styleId="Textodeglobo">
    <w:name w:val="Balloon Text"/>
    <w:basedOn w:val="Normal"/>
    <w:link w:val="TextodegloboCar"/>
    <w:uiPriority w:val="99"/>
    <w:semiHidden/>
    <w:unhideWhenUsed/>
    <w:rsid w:val="001E202D"/>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E202D"/>
    <w:rPr>
      <w:rFonts w:ascii="Segoe UI" w:hAnsi="Segoe UI" w:cs="Segoe UI"/>
      <w:sz w:val="18"/>
      <w:szCs w:val="18"/>
    </w:rPr>
  </w:style>
  <w:style w:type="paragraph" w:styleId="NormalWeb">
    <w:name w:val="Normal (Web)"/>
    <w:basedOn w:val="Normal"/>
    <w:uiPriority w:val="99"/>
    <w:semiHidden/>
    <w:unhideWhenUsed/>
    <w:rsid w:val="00FA11BB"/>
    <w:pPr>
      <w:spacing w:beforeAutospacing="1" w:after="100" w:afterAutospacing="1" w:line="240" w:lineRule="auto"/>
    </w:pPr>
    <w:rPr>
      <w:rFonts w:ascii="Times New Roman" w:eastAsia="Times New Roman" w:hAnsi="Times New Roman" w:cs="Times New Roman"/>
      <w:sz w:val="24"/>
      <w:szCs w:val="24"/>
      <w:lang w:val="en-US" w:eastAsia="en-US"/>
    </w:rPr>
  </w:style>
  <w:style w:type="paragraph" w:styleId="Prrafodelista">
    <w:name w:val="List Paragraph"/>
    <w:basedOn w:val="Normal"/>
    <w:uiPriority w:val="34"/>
    <w:qFormat/>
    <w:rsid w:val="00FA11BB"/>
    <w:pPr>
      <w:ind w:left="720"/>
      <w:contextualSpacing/>
    </w:pPr>
  </w:style>
</w:styles>
</file>

<file path=word/webSettings.xml><?xml version="1.0" encoding="utf-8"?>
<w:webSettings xmlns:r="http://schemas.openxmlformats.org/officeDocument/2006/relationships" xmlns:w="http://schemas.openxmlformats.org/wordprocessingml/2006/main">
  <w:divs>
    <w:div w:id="266623110">
      <w:bodyDiv w:val="1"/>
      <w:marLeft w:val="0"/>
      <w:marRight w:val="0"/>
      <w:marTop w:val="0"/>
      <w:marBottom w:val="0"/>
      <w:divBdr>
        <w:top w:val="none" w:sz="0" w:space="0" w:color="auto"/>
        <w:left w:val="none" w:sz="0" w:space="0" w:color="auto"/>
        <w:bottom w:val="none" w:sz="0" w:space="0" w:color="auto"/>
        <w:right w:val="none" w:sz="0" w:space="0" w:color="auto"/>
      </w:divBdr>
    </w:div>
    <w:div w:id="275066913">
      <w:bodyDiv w:val="1"/>
      <w:marLeft w:val="0"/>
      <w:marRight w:val="0"/>
      <w:marTop w:val="0"/>
      <w:marBottom w:val="0"/>
      <w:divBdr>
        <w:top w:val="none" w:sz="0" w:space="0" w:color="auto"/>
        <w:left w:val="none" w:sz="0" w:space="0" w:color="auto"/>
        <w:bottom w:val="none" w:sz="0" w:space="0" w:color="auto"/>
        <w:right w:val="none" w:sz="0" w:space="0" w:color="auto"/>
      </w:divBdr>
    </w:div>
    <w:div w:id="318198584">
      <w:bodyDiv w:val="1"/>
      <w:marLeft w:val="0"/>
      <w:marRight w:val="0"/>
      <w:marTop w:val="0"/>
      <w:marBottom w:val="0"/>
      <w:divBdr>
        <w:top w:val="none" w:sz="0" w:space="0" w:color="auto"/>
        <w:left w:val="none" w:sz="0" w:space="0" w:color="auto"/>
        <w:bottom w:val="none" w:sz="0" w:space="0" w:color="auto"/>
        <w:right w:val="none" w:sz="0" w:space="0" w:color="auto"/>
      </w:divBdr>
    </w:div>
    <w:div w:id="362174105">
      <w:bodyDiv w:val="1"/>
      <w:marLeft w:val="0"/>
      <w:marRight w:val="0"/>
      <w:marTop w:val="0"/>
      <w:marBottom w:val="0"/>
      <w:divBdr>
        <w:top w:val="none" w:sz="0" w:space="0" w:color="auto"/>
        <w:left w:val="none" w:sz="0" w:space="0" w:color="auto"/>
        <w:bottom w:val="none" w:sz="0" w:space="0" w:color="auto"/>
        <w:right w:val="none" w:sz="0" w:space="0" w:color="auto"/>
      </w:divBdr>
    </w:div>
    <w:div w:id="363866909">
      <w:bodyDiv w:val="1"/>
      <w:marLeft w:val="0"/>
      <w:marRight w:val="0"/>
      <w:marTop w:val="0"/>
      <w:marBottom w:val="0"/>
      <w:divBdr>
        <w:top w:val="none" w:sz="0" w:space="0" w:color="auto"/>
        <w:left w:val="none" w:sz="0" w:space="0" w:color="auto"/>
        <w:bottom w:val="none" w:sz="0" w:space="0" w:color="auto"/>
        <w:right w:val="none" w:sz="0" w:space="0" w:color="auto"/>
      </w:divBdr>
    </w:div>
    <w:div w:id="489516323">
      <w:bodyDiv w:val="1"/>
      <w:marLeft w:val="0"/>
      <w:marRight w:val="0"/>
      <w:marTop w:val="0"/>
      <w:marBottom w:val="0"/>
      <w:divBdr>
        <w:top w:val="none" w:sz="0" w:space="0" w:color="auto"/>
        <w:left w:val="none" w:sz="0" w:space="0" w:color="auto"/>
        <w:bottom w:val="none" w:sz="0" w:space="0" w:color="auto"/>
        <w:right w:val="none" w:sz="0" w:space="0" w:color="auto"/>
      </w:divBdr>
    </w:div>
    <w:div w:id="493227650">
      <w:bodyDiv w:val="1"/>
      <w:marLeft w:val="0"/>
      <w:marRight w:val="0"/>
      <w:marTop w:val="0"/>
      <w:marBottom w:val="0"/>
      <w:divBdr>
        <w:top w:val="none" w:sz="0" w:space="0" w:color="auto"/>
        <w:left w:val="none" w:sz="0" w:space="0" w:color="auto"/>
        <w:bottom w:val="none" w:sz="0" w:space="0" w:color="auto"/>
        <w:right w:val="none" w:sz="0" w:space="0" w:color="auto"/>
      </w:divBdr>
    </w:div>
    <w:div w:id="536436081">
      <w:bodyDiv w:val="1"/>
      <w:marLeft w:val="0"/>
      <w:marRight w:val="0"/>
      <w:marTop w:val="0"/>
      <w:marBottom w:val="0"/>
      <w:divBdr>
        <w:top w:val="none" w:sz="0" w:space="0" w:color="auto"/>
        <w:left w:val="none" w:sz="0" w:space="0" w:color="auto"/>
        <w:bottom w:val="none" w:sz="0" w:space="0" w:color="auto"/>
        <w:right w:val="none" w:sz="0" w:space="0" w:color="auto"/>
      </w:divBdr>
    </w:div>
    <w:div w:id="570820787">
      <w:bodyDiv w:val="1"/>
      <w:marLeft w:val="0"/>
      <w:marRight w:val="0"/>
      <w:marTop w:val="0"/>
      <w:marBottom w:val="0"/>
      <w:divBdr>
        <w:top w:val="none" w:sz="0" w:space="0" w:color="auto"/>
        <w:left w:val="none" w:sz="0" w:space="0" w:color="auto"/>
        <w:bottom w:val="none" w:sz="0" w:space="0" w:color="auto"/>
        <w:right w:val="none" w:sz="0" w:space="0" w:color="auto"/>
      </w:divBdr>
    </w:div>
    <w:div w:id="825516853">
      <w:bodyDiv w:val="1"/>
      <w:marLeft w:val="0"/>
      <w:marRight w:val="0"/>
      <w:marTop w:val="0"/>
      <w:marBottom w:val="0"/>
      <w:divBdr>
        <w:top w:val="none" w:sz="0" w:space="0" w:color="auto"/>
        <w:left w:val="none" w:sz="0" w:space="0" w:color="auto"/>
        <w:bottom w:val="none" w:sz="0" w:space="0" w:color="auto"/>
        <w:right w:val="none" w:sz="0" w:space="0" w:color="auto"/>
      </w:divBdr>
    </w:div>
    <w:div w:id="862986283">
      <w:bodyDiv w:val="1"/>
      <w:marLeft w:val="0"/>
      <w:marRight w:val="0"/>
      <w:marTop w:val="0"/>
      <w:marBottom w:val="0"/>
      <w:divBdr>
        <w:top w:val="none" w:sz="0" w:space="0" w:color="auto"/>
        <w:left w:val="none" w:sz="0" w:space="0" w:color="auto"/>
        <w:bottom w:val="none" w:sz="0" w:space="0" w:color="auto"/>
        <w:right w:val="none" w:sz="0" w:space="0" w:color="auto"/>
      </w:divBdr>
    </w:div>
    <w:div w:id="924656622">
      <w:bodyDiv w:val="1"/>
      <w:marLeft w:val="0"/>
      <w:marRight w:val="0"/>
      <w:marTop w:val="0"/>
      <w:marBottom w:val="0"/>
      <w:divBdr>
        <w:top w:val="none" w:sz="0" w:space="0" w:color="auto"/>
        <w:left w:val="none" w:sz="0" w:space="0" w:color="auto"/>
        <w:bottom w:val="none" w:sz="0" w:space="0" w:color="auto"/>
        <w:right w:val="none" w:sz="0" w:space="0" w:color="auto"/>
      </w:divBdr>
    </w:div>
    <w:div w:id="1024407014">
      <w:bodyDiv w:val="1"/>
      <w:marLeft w:val="0"/>
      <w:marRight w:val="0"/>
      <w:marTop w:val="0"/>
      <w:marBottom w:val="0"/>
      <w:divBdr>
        <w:top w:val="none" w:sz="0" w:space="0" w:color="auto"/>
        <w:left w:val="none" w:sz="0" w:space="0" w:color="auto"/>
        <w:bottom w:val="none" w:sz="0" w:space="0" w:color="auto"/>
        <w:right w:val="none" w:sz="0" w:space="0" w:color="auto"/>
      </w:divBdr>
    </w:div>
    <w:div w:id="1103039925">
      <w:bodyDiv w:val="1"/>
      <w:marLeft w:val="0"/>
      <w:marRight w:val="0"/>
      <w:marTop w:val="0"/>
      <w:marBottom w:val="0"/>
      <w:divBdr>
        <w:top w:val="none" w:sz="0" w:space="0" w:color="auto"/>
        <w:left w:val="none" w:sz="0" w:space="0" w:color="auto"/>
        <w:bottom w:val="none" w:sz="0" w:space="0" w:color="auto"/>
        <w:right w:val="none" w:sz="0" w:space="0" w:color="auto"/>
      </w:divBdr>
    </w:div>
    <w:div w:id="1237016383">
      <w:bodyDiv w:val="1"/>
      <w:marLeft w:val="0"/>
      <w:marRight w:val="0"/>
      <w:marTop w:val="0"/>
      <w:marBottom w:val="0"/>
      <w:divBdr>
        <w:top w:val="none" w:sz="0" w:space="0" w:color="auto"/>
        <w:left w:val="none" w:sz="0" w:space="0" w:color="auto"/>
        <w:bottom w:val="none" w:sz="0" w:space="0" w:color="auto"/>
        <w:right w:val="none" w:sz="0" w:space="0" w:color="auto"/>
      </w:divBdr>
    </w:div>
    <w:div w:id="1384015398">
      <w:bodyDiv w:val="1"/>
      <w:marLeft w:val="0"/>
      <w:marRight w:val="0"/>
      <w:marTop w:val="0"/>
      <w:marBottom w:val="0"/>
      <w:divBdr>
        <w:top w:val="none" w:sz="0" w:space="0" w:color="auto"/>
        <w:left w:val="none" w:sz="0" w:space="0" w:color="auto"/>
        <w:bottom w:val="none" w:sz="0" w:space="0" w:color="auto"/>
        <w:right w:val="none" w:sz="0" w:space="0" w:color="auto"/>
      </w:divBdr>
    </w:div>
    <w:div w:id="1586457041">
      <w:bodyDiv w:val="1"/>
      <w:marLeft w:val="0"/>
      <w:marRight w:val="0"/>
      <w:marTop w:val="0"/>
      <w:marBottom w:val="0"/>
      <w:divBdr>
        <w:top w:val="none" w:sz="0" w:space="0" w:color="auto"/>
        <w:left w:val="none" w:sz="0" w:space="0" w:color="auto"/>
        <w:bottom w:val="none" w:sz="0" w:space="0" w:color="auto"/>
        <w:right w:val="none" w:sz="0" w:space="0" w:color="auto"/>
      </w:divBdr>
    </w:div>
    <w:div w:id="1692684559">
      <w:bodyDiv w:val="1"/>
      <w:marLeft w:val="0"/>
      <w:marRight w:val="0"/>
      <w:marTop w:val="0"/>
      <w:marBottom w:val="0"/>
      <w:divBdr>
        <w:top w:val="none" w:sz="0" w:space="0" w:color="auto"/>
        <w:left w:val="none" w:sz="0" w:space="0" w:color="auto"/>
        <w:bottom w:val="none" w:sz="0" w:space="0" w:color="auto"/>
        <w:right w:val="none" w:sz="0" w:space="0" w:color="auto"/>
      </w:divBdr>
    </w:div>
    <w:div w:id="1762213875">
      <w:bodyDiv w:val="1"/>
      <w:marLeft w:val="0"/>
      <w:marRight w:val="0"/>
      <w:marTop w:val="0"/>
      <w:marBottom w:val="0"/>
      <w:divBdr>
        <w:top w:val="none" w:sz="0" w:space="0" w:color="auto"/>
        <w:left w:val="none" w:sz="0" w:space="0" w:color="auto"/>
        <w:bottom w:val="none" w:sz="0" w:space="0" w:color="auto"/>
        <w:right w:val="none" w:sz="0" w:space="0" w:color="auto"/>
      </w:divBdr>
    </w:div>
    <w:div w:id="1881745183">
      <w:bodyDiv w:val="1"/>
      <w:marLeft w:val="0"/>
      <w:marRight w:val="0"/>
      <w:marTop w:val="0"/>
      <w:marBottom w:val="0"/>
      <w:divBdr>
        <w:top w:val="none" w:sz="0" w:space="0" w:color="auto"/>
        <w:left w:val="none" w:sz="0" w:space="0" w:color="auto"/>
        <w:bottom w:val="none" w:sz="0" w:space="0" w:color="auto"/>
        <w:right w:val="none" w:sz="0" w:space="0" w:color="auto"/>
      </w:divBdr>
    </w:div>
    <w:div w:id="207816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das\AppData\Roaming\Microsoft\Plantillas\Folleto%20de%20tecnolog&#237;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17D5999D3CB42EA8DFC7843DC9F8014"/>
        <w:category>
          <w:name w:val="General"/>
          <w:gallery w:val="placeholder"/>
        </w:category>
        <w:types>
          <w:type w:val="bbPlcHdr"/>
        </w:types>
        <w:behaviors>
          <w:behavior w:val="content"/>
        </w:behaviors>
        <w:guid w:val="{230FD19F-5B97-4A59-9572-E512C2455C07}"/>
      </w:docPartPr>
      <w:docPartBody>
        <w:p w:rsidR="00623662" w:rsidRDefault="005C42F5">
          <w:pPr>
            <w:pStyle w:val="C17D5999D3CB42EA8DFC7843DC9F8014"/>
          </w:pPr>
          <w:r w:rsidRPr="00A67DA8">
            <w:rPr>
              <w:lang w:bidi="es-ES"/>
            </w:rPr>
            <w:t>Quiénes somos</w:t>
          </w:r>
        </w:p>
      </w:docPartBody>
    </w:docPart>
    <w:docPart>
      <w:docPartPr>
        <w:name w:val="B5226131C6AC4A54B1658420F54730ED"/>
        <w:category>
          <w:name w:val="General"/>
          <w:gallery w:val="placeholder"/>
        </w:category>
        <w:types>
          <w:type w:val="bbPlcHdr"/>
        </w:types>
        <w:behaviors>
          <w:behavior w:val="content"/>
        </w:behaviors>
        <w:guid w:val="{391E5BCA-DA11-4748-B960-2F53DA7CEEF2}"/>
      </w:docPartPr>
      <w:docPartBody>
        <w:p w:rsidR="00611539" w:rsidRPr="00605FA7" w:rsidRDefault="005C42F5" w:rsidP="00A67DA8">
          <w:r w:rsidRPr="00605FA7">
            <w:rPr>
              <w:lang w:bidi="es-ES"/>
            </w:rPr>
            <w:t>¡Deje a un lado la timidez! Que todos sepan lo bueno que es. Esta es la parte trasera de su folleto, por lo que es que es una de las primeras cosas que verá el destinatario.</w:t>
          </w:r>
        </w:p>
        <w:p w:rsidR="00611539" w:rsidRPr="00605FA7" w:rsidRDefault="005C42F5" w:rsidP="00A67DA8">
          <w:r w:rsidRPr="00605FA7">
            <w:rPr>
              <w:lang w:bidi="es-ES"/>
            </w:rPr>
            <w:t>Este es un lugar ideal para escribir su "breve discurso profesional". Si solo tuviera unos pocos segundos para presentar sus productos o servicios a alguien, ¿qué diría?</w:t>
          </w:r>
        </w:p>
        <w:p w:rsidR="00611539" w:rsidRPr="00827DA6" w:rsidRDefault="005C42F5" w:rsidP="00A67DA8">
          <w:pPr>
            <w:pStyle w:val="Listaconvietas"/>
          </w:pPr>
          <w:r w:rsidRPr="00827DA6">
            <w:rPr>
              <w:lang w:bidi="es-ES"/>
            </w:rPr>
            <w:t>Piense en incluir un par de puntos clave en esta portada trasera...</w:t>
          </w:r>
        </w:p>
        <w:p w:rsidR="00623662" w:rsidRDefault="005C42F5">
          <w:pPr>
            <w:pStyle w:val="B5226131C6AC4A54B1658420F54730ED"/>
          </w:pPr>
          <w:r w:rsidRPr="00827DA6">
            <w:rPr>
              <w:lang w:bidi="es-ES"/>
            </w:rPr>
            <w:t>Recuerde que esto es marketing, si quiere llamar su atención, sea breve, descriptivo y legible.</w:t>
          </w:r>
        </w:p>
      </w:docPartBody>
    </w:docPart>
    <w:docPart>
      <w:docPartPr>
        <w:name w:val="A8BB9AAE9D3D4138B1809AB42FAB3848"/>
        <w:category>
          <w:name w:val="General"/>
          <w:gallery w:val="placeholder"/>
        </w:category>
        <w:types>
          <w:type w:val="bbPlcHdr"/>
        </w:types>
        <w:behaviors>
          <w:behavior w:val="content"/>
        </w:behaviors>
        <w:guid w:val="{40558914-ECAE-47C2-91E8-512756CF57CC}"/>
      </w:docPartPr>
      <w:docPartBody>
        <w:p w:rsidR="00623662" w:rsidRDefault="005C42F5">
          <w:pPr>
            <w:pStyle w:val="A8BB9AAE9D3D4138B1809AB42FAB3848"/>
          </w:pPr>
          <w:r w:rsidRPr="00EB0C72">
            <w:rPr>
              <w:lang w:bidi="es-ES"/>
            </w:rPr>
            <w:t>Contacto</w:t>
          </w:r>
        </w:p>
      </w:docPartBody>
    </w:docPart>
    <w:docPart>
      <w:docPartPr>
        <w:name w:val="66D38725939548D6AF0DE4470AB9B6A2"/>
        <w:category>
          <w:name w:val="General"/>
          <w:gallery w:val="placeholder"/>
        </w:category>
        <w:types>
          <w:type w:val="bbPlcHdr"/>
        </w:types>
        <w:behaviors>
          <w:behavior w:val="content"/>
        </w:behaviors>
        <w:guid w:val="{BBE103F4-8A49-4BB4-A2A2-0CE12566C713}"/>
      </w:docPartPr>
      <w:docPartBody>
        <w:p w:rsidR="00623662" w:rsidRDefault="005C42F5">
          <w:pPr>
            <w:pStyle w:val="66D38725939548D6AF0DE4470AB9B6A2"/>
          </w:pPr>
          <w:r w:rsidRPr="00EB0C72">
            <w:rPr>
              <w:lang w:bidi="es-ES"/>
            </w:rPr>
            <w:t>Si tiene una ubicación física, proporcione indicaciones breves, como carreteras o</w:t>
          </w:r>
          <w:r>
            <w:rPr>
              <w:lang w:bidi="es-ES"/>
            </w:rPr>
            <w:t> </w:t>
          </w:r>
          <w:r w:rsidRPr="00EB0C72">
            <w:rPr>
              <w:lang w:bidi="es-ES"/>
            </w:rPr>
            <w:t>puntos de referencia:</w:t>
          </w:r>
        </w:p>
      </w:docPartBody>
    </w:docPart>
    <w:docPart>
      <w:docPartPr>
        <w:name w:val="1ACFE7AE4FDB4C078D4EC4229CA34C76"/>
        <w:category>
          <w:name w:val="General"/>
          <w:gallery w:val="placeholder"/>
        </w:category>
        <w:types>
          <w:type w:val="bbPlcHdr"/>
        </w:types>
        <w:behaviors>
          <w:behavior w:val="content"/>
        </w:behaviors>
        <w:guid w:val="{5003134B-ED82-408E-91C2-39B39547F5E1}"/>
      </w:docPartPr>
      <w:docPartBody>
        <w:p w:rsidR="00623662" w:rsidRDefault="005C42F5">
          <w:pPr>
            <w:pStyle w:val="1ACFE7AE4FDB4C078D4EC4229CA34C76"/>
          </w:pPr>
          <w:r w:rsidRPr="00827DA6">
            <w:rPr>
              <w:lang w:bidi="es-ES"/>
            </w:rPr>
            <w:t>[Calle</w:t>
          </w:r>
          <w:r w:rsidRPr="00827DA6">
            <w:rPr>
              <w:lang w:bidi="es-ES"/>
            </w:rPr>
            <w:br/>
            <w:t>Ciudad y código postal</w:t>
          </w:r>
        </w:p>
      </w:docPartBody>
    </w:docPart>
    <w:docPart>
      <w:docPartPr>
        <w:name w:val="E6A73CBB6727427CB704E4C03DDBA56E"/>
        <w:category>
          <w:name w:val="General"/>
          <w:gallery w:val="placeholder"/>
        </w:category>
        <w:types>
          <w:type w:val="bbPlcHdr"/>
        </w:types>
        <w:behaviors>
          <w:behavior w:val="content"/>
        </w:behaviors>
        <w:guid w:val="{2976CD17-F6BC-49FA-BFCF-B31C04F1C870}"/>
      </w:docPartPr>
      <w:docPartBody>
        <w:p w:rsidR="00623662" w:rsidRDefault="005C42F5">
          <w:pPr>
            <w:pStyle w:val="E6A73CBB6727427CB704E4C03DDBA56E"/>
          </w:pPr>
          <w:r w:rsidRPr="00827DA6">
            <w:rPr>
              <w:lang w:bidi="es-ES"/>
            </w:rPr>
            <w:t>[Teléfono]</w:t>
          </w:r>
        </w:p>
      </w:docPartBody>
    </w:docPart>
    <w:docPart>
      <w:docPartPr>
        <w:name w:val="464EABE42603444CA039CCD221184758"/>
        <w:category>
          <w:name w:val="General"/>
          <w:gallery w:val="placeholder"/>
        </w:category>
        <w:types>
          <w:type w:val="bbPlcHdr"/>
        </w:types>
        <w:behaviors>
          <w:behavior w:val="content"/>
        </w:behaviors>
        <w:guid w:val="{91E886A8-5122-4744-9CBB-FB577E105CA1}"/>
      </w:docPartPr>
      <w:docPartBody>
        <w:p w:rsidR="00623662" w:rsidRDefault="005C42F5">
          <w:pPr>
            <w:pStyle w:val="464EABE42603444CA039CCD221184758"/>
          </w:pPr>
          <w:r w:rsidRPr="00827DA6">
            <w:rPr>
              <w:lang w:bidi="es-ES"/>
            </w:rPr>
            <w:t>[Dirección de correo electrónico]</w:t>
          </w:r>
        </w:p>
      </w:docPartBody>
    </w:docPart>
    <w:docPart>
      <w:docPartPr>
        <w:name w:val="DB0E47D0A5434AC6851E128AA154E826"/>
        <w:category>
          <w:name w:val="General"/>
          <w:gallery w:val="placeholder"/>
        </w:category>
        <w:types>
          <w:type w:val="bbPlcHdr"/>
        </w:types>
        <w:behaviors>
          <w:behavior w:val="content"/>
        </w:behaviors>
        <w:guid w:val="{895CE355-9C9A-48D6-B31A-FCAA2CD4F817}"/>
      </w:docPartPr>
      <w:docPartBody>
        <w:p w:rsidR="00623662" w:rsidRDefault="005C42F5">
          <w:pPr>
            <w:pStyle w:val="DB0E47D0A5434AC6851E128AA154E826"/>
          </w:pPr>
          <w:r w:rsidRPr="00827DA6">
            <w:rPr>
              <w:lang w:bidi="es-ES"/>
            </w:rPr>
            <w:t>[Dirección web]</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E2249CC"/>
    <w:lvl w:ilvl="0">
      <w:start w:val="1"/>
      <w:numFmt w:val="bullet"/>
      <w:pStyle w:val="Listaconvietas"/>
      <w:lvlText w:val=""/>
      <w:lvlJc w:val="left"/>
      <w:pPr>
        <w:tabs>
          <w:tab w:val="num" w:pos="432"/>
        </w:tabs>
        <w:ind w:left="432" w:hanging="288"/>
      </w:pPr>
      <w:rPr>
        <w:rFonts w:ascii="Symbol" w:hAnsi="Symbol" w:hint="default"/>
        <w:color w:val="C0504D" w:themeColor="accent2"/>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5C42F5"/>
    <w:rsid w:val="0057474F"/>
    <w:rsid w:val="005C42F5"/>
    <w:rsid w:val="0062366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2" w:qFormat="1"/>
    <w:lsdException w:name="Title" w:semiHidden="0" w:uiPriority="2" w:unhideWhenUsed="0" w:qFormat="1"/>
    <w:lsdException w:name="Default Paragraph Font" w:uiPriority="1"/>
    <w:lsdException w:name="Subtitle" w:semiHidden="0" w:uiPriority="3"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66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7D5999D3CB42EA8DFC7843DC9F8014">
    <w:name w:val="C17D5999D3CB42EA8DFC7843DC9F8014"/>
    <w:rsid w:val="00623662"/>
  </w:style>
  <w:style w:type="paragraph" w:styleId="Listaconvietas">
    <w:name w:val="List Bullet"/>
    <w:basedOn w:val="Normal"/>
    <w:uiPriority w:val="2"/>
    <w:qFormat/>
    <w:rsid w:val="00623662"/>
    <w:pPr>
      <w:numPr>
        <w:numId w:val="1"/>
      </w:numPr>
      <w:spacing w:line="240" w:lineRule="auto"/>
    </w:pPr>
    <w:rPr>
      <w:color w:val="000000" w:themeColor="text1"/>
      <w:sz w:val="18"/>
      <w:szCs w:val="20"/>
      <w:lang w:val="es-ES" w:eastAsia="ja-JP"/>
    </w:rPr>
  </w:style>
  <w:style w:type="paragraph" w:customStyle="1" w:styleId="B5226131C6AC4A54B1658420F54730ED">
    <w:name w:val="B5226131C6AC4A54B1658420F54730ED"/>
    <w:rsid w:val="00623662"/>
  </w:style>
  <w:style w:type="paragraph" w:styleId="Ttulo">
    <w:name w:val="Title"/>
    <w:basedOn w:val="Normal"/>
    <w:link w:val="TtuloCar"/>
    <w:uiPriority w:val="2"/>
    <w:qFormat/>
    <w:rsid w:val="00623662"/>
    <w:pPr>
      <w:spacing w:after="0" w:line="240" w:lineRule="auto"/>
      <w:contextualSpacing/>
    </w:pPr>
    <w:rPr>
      <w:rFonts w:eastAsiaTheme="majorEastAsia" w:cstheme="majorBidi"/>
      <w:b/>
      <w:color w:val="FFFFFF" w:themeColor="background1"/>
      <w:kern w:val="28"/>
      <w:sz w:val="56"/>
      <w:szCs w:val="88"/>
      <w:lang w:val="es-ES" w:eastAsia="ja-JP"/>
    </w:rPr>
  </w:style>
  <w:style w:type="character" w:customStyle="1" w:styleId="TtuloCar">
    <w:name w:val="Título Car"/>
    <w:basedOn w:val="Fuentedeprrafopredeter"/>
    <w:link w:val="Ttulo"/>
    <w:uiPriority w:val="2"/>
    <w:rsid w:val="00623662"/>
    <w:rPr>
      <w:rFonts w:eastAsiaTheme="majorEastAsia" w:cstheme="majorBidi"/>
      <w:b/>
      <w:color w:val="FFFFFF" w:themeColor="background1"/>
      <w:kern w:val="28"/>
      <w:sz w:val="56"/>
      <w:szCs w:val="88"/>
      <w:lang w:val="es-ES" w:eastAsia="ja-JP"/>
    </w:rPr>
  </w:style>
  <w:style w:type="paragraph" w:customStyle="1" w:styleId="DDE9B77594574649A831E5A5AE9FF952">
    <w:name w:val="DDE9B77594574649A831E5A5AE9FF952"/>
    <w:rsid w:val="00623662"/>
  </w:style>
  <w:style w:type="paragraph" w:customStyle="1" w:styleId="A8BB9AAE9D3D4138B1809AB42FAB3848">
    <w:name w:val="A8BB9AAE9D3D4138B1809AB42FAB3848"/>
    <w:rsid w:val="00623662"/>
  </w:style>
  <w:style w:type="paragraph" w:customStyle="1" w:styleId="66D38725939548D6AF0DE4470AB9B6A2">
    <w:name w:val="66D38725939548D6AF0DE4470AB9B6A2"/>
    <w:rsid w:val="00623662"/>
  </w:style>
  <w:style w:type="paragraph" w:customStyle="1" w:styleId="1ACFE7AE4FDB4C078D4EC4229CA34C76">
    <w:name w:val="1ACFE7AE4FDB4C078D4EC4229CA34C76"/>
    <w:rsid w:val="00623662"/>
  </w:style>
  <w:style w:type="paragraph" w:customStyle="1" w:styleId="E6A73CBB6727427CB704E4C03DDBA56E">
    <w:name w:val="E6A73CBB6727427CB704E4C03DDBA56E"/>
    <w:rsid w:val="00623662"/>
  </w:style>
  <w:style w:type="paragraph" w:customStyle="1" w:styleId="464EABE42603444CA039CCD221184758">
    <w:name w:val="464EABE42603444CA039CCD221184758"/>
    <w:rsid w:val="00623662"/>
  </w:style>
  <w:style w:type="paragraph" w:customStyle="1" w:styleId="DB0E47D0A5434AC6851E128AA154E826">
    <w:name w:val="DB0E47D0A5434AC6851E128AA154E826"/>
    <w:rsid w:val="00623662"/>
  </w:style>
  <w:style w:type="paragraph" w:customStyle="1" w:styleId="3D692948473C48B7ACD6A7FC2981833F">
    <w:name w:val="3D692948473C48B7ACD6A7FC2981833F"/>
    <w:rsid w:val="00623662"/>
  </w:style>
  <w:style w:type="paragraph" w:styleId="Subttulo">
    <w:name w:val="Subtitle"/>
    <w:basedOn w:val="Normal"/>
    <w:next w:val="Normal"/>
    <w:link w:val="SubttuloCar"/>
    <w:uiPriority w:val="3"/>
    <w:qFormat/>
    <w:rsid w:val="00623662"/>
    <w:pPr>
      <w:numPr>
        <w:ilvl w:val="1"/>
      </w:numPr>
      <w:spacing w:before="60" w:after="0" w:line="240" w:lineRule="auto"/>
    </w:pPr>
    <w:rPr>
      <w:b/>
      <w:bCs/>
      <w:color w:val="FFFFFF" w:themeColor="background1"/>
      <w:sz w:val="24"/>
      <w:lang w:val="es-ES" w:eastAsia="ja-JP"/>
    </w:rPr>
  </w:style>
  <w:style w:type="character" w:customStyle="1" w:styleId="SubttuloCar">
    <w:name w:val="Subtítulo Car"/>
    <w:basedOn w:val="Fuentedeprrafopredeter"/>
    <w:link w:val="Subttulo"/>
    <w:uiPriority w:val="3"/>
    <w:rsid w:val="00623662"/>
    <w:rPr>
      <w:b/>
      <w:bCs/>
      <w:color w:val="FFFFFF" w:themeColor="background1"/>
      <w:sz w:val="24"/>
      <w:lang w:val="es-ES" w:eastAsia="ja-JP"/>
    </w:rPr>
  </w:style>
  <w:style w:type="paragraph" w:customStyle="1" w:styleId="862D8EDE1C2544B68E764F3D50F402A1">
    <w:name w:val="862D8EDE1C2544B68E764F3D50F402A1"/>
    <w:rsid w:val="00623662"/>
  </w:style>
  <w:style w:type="paragraph" w:customStyle="1" w:styleId="E40B4623F6414E03B6A835C230C5F3A7">
    <w:name w:val="E40B4623F6414E03B6A835C230C5F3A7"/>
    <w:rsid w:val="00623662"/>
  </w:style>
  <w:style w:type="paragraph" w:customStyle="1" w:styleId="0647D71AACE34664A662A67F5163F4BB">
    <w:name w:val="0647D71AACE34664A662A67F5163F4BB"/>
    <w:rsid w:val="00623662"/>
  </w:style>
  <w:style w:type="paragraph" w:customStyle="1" w:styleId="5A939DFC206644E4A7380828853490CA">
    <w:name w:val="5A939DFC206644E4A7380828853490CA"/>
    <w:rsid w:val="00623662"/>
  </w:style>
  <w:style w:type="paragraph" w:customStyle="1" w:styleId="746FD68BCB12429E86E94FDCE405657A">
    <w:name w:val="746FD68BCB12429E86E94FDCE405657A"/>
    <w:rsid w:val="00623662"/>
  </w:style>
  <w:style w:type="paragraph" w:customStyle="1" w:styleId="78417841628D4D7F91A69AA0F3648070">
    <w:name w:val="78417841628D4D7F91A69AA0F3648070"/>
    <w:rsid w:val="00623662"/>
  </w:style>
  <w:style w:type="paragraph" w:customStyle="1" w:styleId="0C07EB32F7F044FAB604D58101D0946C">
    <w:name w:val="0C07EB32F7F044FAB604D58101D0946C"/>
    <w:rsid w:val="00623662"/>
  </w:style>
  <w:style w:type="paragraph" w:customStyle="1" w:styleId="6217635FC6FB4F8EB0DC1A7E4C178925">
    <w:name w:val="6217635FC6FB4F8EB0DC1A7E4C178925"/>
    <w:rsid w:val="00623662"/>
  </w:style>
  <w:style w:type="paragraph" w:customStyle="1" w:styleId="3C04B5E4CBCB4DB4892A923687BCD672">
    <w:name w:val="3C04B5E4CBCB4DB4892A923687BCD672"/>
    <w:rsid w:val="00623662"/>
  </w:style>
  <w:style w:type="paragraph" w:customStyle="1" w:styleId="6CB8C79C6CEB4BF09C811CAB6768A657">
    <w:name w:val="6CB8C79C6CEB4BF09C811CAB6768A657"/>
    <w:rsid w:val="00623662"/>
  </w:style>
  <w:style w:type="paragraph" w:customStyle="1" w:styleId="F18CB7071D674FC0A56E714B15F9AAA3">
    <w:name w:val="F18CB7071D674FC0A56E714B15F9AAA3"/>
    <w:rsid w:val="00623662"/>
  </w:style>
  <w:style w:type="paragraph" w:customStyle="1" w:styleId="CC7DDAAC39D24474908BF755A101209D">
    <w:name w:val="CC7DDAAC39D24474908BF755A101209D"/>
    <w:rsid w:val="00623662"/>
  </w:style>
  <w:style w:type="paragraph" w:customStyle="1" w:styleId="9E0AF3A7948041CDB752C57ECCC1F700">
    <w:name w:val="9E0AF3A7948041CDB752C57ECCC1F700"/>
    <w:rsid w:val="00623662"/>
  </w:style>
  <w:style w:type="paragraph" w:customStyle="1" w:styleId="34659EFDCDFC469D94F28A974473BB6F">
    <w:name w:val="34659EFDCDFC469D94F28A974473BB6F"/>
    <w:rsid w:val="00623662"/>
  </w:style>
  <w:style w:type="paragraph" w:customStyle="1" w:styleId="ADE5B202A50C476B9145FF9ECDB292FA">
    <w:name w:val="ADE5B202A50C476B9145FF9ECDB292FA"/>
    <w:rsid w:val="00623662"/>
  </w:style>
  <w:style w:type="paragraph" w:customStyle="1" w:styleId="6CEC5D4CF3DB40CF8EFC360D3E62AC88">
    <w:name w:val="6CEC5D4CF3DB40CF8EFC360D3E62AC88"/>
    <w:rsid w:val="00623662"/>
  </w:style>
  <w:style w:type="paragraph" w:customStyle="1" w:styleId="52F04B8A7DD544419E74860EBC478EED">
    <w:name w:val="52F04B8A7DD544419E74860EBC478EED"/>
    <w:rsid w:val="00623662"/>
  </w:style>
  <w:style w:type="paragraph" w:customStyle="1" w:styleId="00A83C3D7B32499BBC91562ADA4EB3D8">
    <w:name w:val="00A83C3D7B32499BBC91562ADA4EB3D8"/>
    <w:rsid w:val="00623662"/>
  </w:style>
  <w:style w:type="paragraph" w:customStyle="1" w:styleId="4EB892C335CC4ED3A283A8E51900CDA9">
    <w:name w:val="4EB892C335CC4ED3A283A8E51900CDA9"/>
    <w:rsid w:val="00623662"/>
  </w:style>
  <w:style w:type="paragraph" w:customStyle="1" w:styleId="9EC169534B6F455F9C1A99644FB3A638">
    <w:name w:val="9EC169534B6F455F9C1A99644FB3A638"/>
    <w:rsid w:val="00623662"/>
  </w:style>
  <w:style w:type="paragraph" w:customStyle="1" w:styleId="174030B0DE5941DF9008DD539F813DFA">
    <w:name w:val="174030B0DE5941DF9008DD539F813DFA"/>
    <w:rsid w:val="00623662"/>
  </w:style>
  <w:style w:type="paragraph" w:customStyle="1" w:styleId="D46C63FC7212482295BC27751764D699">
    <w:name w:val="D46C63FC7212482295BC27751764D699"/>
    <w:rsid w:val="00623662"/>
  </w:style>
  <w:style w:type="paragraph" w:customStyle="1" w:styleId="0E0390F8553048A4BAFECB57568310EC">
    <w:name w:val="0E0390F8553048A4BAFECB57568310EC"/>
    <w:rsid w:val="00623662"/>
  </w:style>
  <w:style w:type="paragraph" w:customStyle="1" w:styleId="22FF54D8949D44B0AA270BD8952257E2">
    <w:name w:val="22FF54D8949D44B0AA270BD8952257E2"/>
    <w:rsid w:val="00623662"/>
  </w:style>
  <w:style w:type="paragraph" w:customStyle="1" w:styleId="D768A2B20B60426ABB69B8584EBC89E5">
    <w:name w:val="D768A2B20B60426ABB69B8584EBC89E5"/>
    <w:rsid w:val="00623662"/>
  </w:style>
  <w:style w:type="paragraph" w:customStyle="1" w:styleId="040E5B574A0D4C77A0537412DDD00483">
    <w:name w:val="040E5B574A0D4C77A0537412DDD00483"/>
    <w:rsid w:val="00623662"/>
  </w:style>
  <w:style w:type="paragraph" w:customStyle="1" w:styleId="2C43E5725A83479DBB767BA0D0FFF5E2">
    <w:name w:val="2C43E5725A83479DBB767BA0D0FFF5E2"/>
    <w:rsid w:val="00623662"/>
  </w:style>
  <w:style w:type="paragraph" w:customStyle="1" w:styleId="92527F72E2264098BC58A8B2BCEDD19F">
    <w:name w:val="92527F72E2264098BC58A8B2BCEDD19F"/>
    <w:rsid w:val="00623662"/>
  </w:style>
  <w:style w:type="paragraph" w:customStyle="1" w:styleId="F709A41CBB784FB39F6680BB2A688C78">
    <w:name w:val="F709A41CBB784FB39F6680BB2A688C78"/>
    <w:rsid w:val="00623662"/>
  </w:style>
  <w:style w:type="paragraph" w:customStyle="1" w:styleId="8D7D12E9D5024369B13853CD52409448">
    <w:name w:val="8D7D12E9D5024369B13853CD52409448"/>
    <w:rsid w:val="0062366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BKLT-0">
  <a:themeElements>
    <a:clrScheme name="Custom 8">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0" ma:contentTypeDescription="Create a new document." ma:contentTypeScope="" ma:versionID="e39e7e9e36de66d473ce04bb4ab2dbb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9dc5994665da46609c24125788630d8"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5.xml><?xml version="1.0" encoding="utf-8"?>
<b:Sources xmlns:b="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06D7B6-6299-4438-9E9D-58C568C8FABA}">
  <ds:schemaRefs>
    <ds:schemaRef ds:uri="http://schemas.microsoft.com/sharepoint/v3/contenttype/forms"/>
  </ds:schemaRefs>
</ds:datastoreItem>
</file>

<file path=customXml/itemProps3.xml><?xml version="1.0" encoding="utf-8"?>
<ds:datastoreItem xmlns:ds="http://schemas.openxmlformats.org/officeDocument/2006/customXml" ds:itemID="{719D88ED-B4EC-4D69-88ED-C6EE1E8887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7B9AAD-6236-4A18-8307-175F9111A86A}">
  <ds:schemaRefs>
    <ds:schemaRef ds:uri="http://schemas.microsoft.com/office/2006/metadata/properties"/>
    <ds:schemaRef ds:uri="http://schemas.microsoft.com/office/infopath/2007/PartnerControls"/>
    <ds:schemaRef ds:uri="71af3243-3dd4-4a8d-8c0d-dd76da1f02a5"/>
  </ds:schemaRefs>
</ds:datastoreItem>
</file>

<file path=customXml/itemProps5.xml><?xml version="1.0" encoding="utf-8"?>
<ds:datastoreItem xmlns:ds="http://schemas.openxmlformats.org/officeDocument/2006/customXml" ds:itemID="{0C6788ED-CC7B-4524-AC44-245EF0778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Folleto de tecnología</Template>
  <TotalTime>0</TotalTime>
  <Pages>5</Pages>
  <Words>903</Words>
  <Characters>4967</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2024-02-12T22:36:00Z</dcterms:created>
  <dcterms:modified xsi:type="dcterms:W3CDTF">2024-03-24T15:56:00Z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